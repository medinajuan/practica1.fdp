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786029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029" w:rsidRDefault="00292A8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86029" w:rsidRDefault="00786029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6029" w:rsidRDefault="00786029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786029" w:rsidRDefault="00292A83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786029" w:rsidRDefault="00786029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786029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029" w:rsidRDefault="0078602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86029" w:rsidRDefault="00292A8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786029" w:rsidRDefault="0078602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029" w:rsidRDefault="0078602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86029" w:rsidRDefault="00292A8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786029" w:rsidRDefault="00786029">
      <w:pPr>
        <w:pStyle w:val="Standard"/>
      </w:pPr>
    </w:p>
    <w:p w:rsidR="00786029" w:rsidRDefault="00786029">
      <w:pPr>
        <w:pStyle w:val="Standard"/>
      </w:pPr>
    </w:p>
    <w:p w:rsidR="00786029" w:rsidRDefault="00292A83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786029" w:rsidRDefault="00BF687F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</w:t>
      </w:r>
      <w:r w:rsidR="00292A83">
        <w:rPr>
          <w:sz w:val="72"/>
          <w:szCs w:val="72"/>
          <w:lang w:val="es-MX"/>
        </w:rPr>
        <w:t xml:space="preserve"> A y B</w:t>
      </w:r>
    </w:p>
    <w:p w:rsidR="00786029" w:rsidRDefault="00292A83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3285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8E40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786029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029" w:rsidRDefault="0078602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86029" w:rsidRDefault="00292A8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687F" w:rsidRDefault="00BF687F">
            <w:pPr>
              <w:pStyle w:val="TableContents"/>
              <w:ind w:left="629"/>
            </w:pPr>
          </w:p>
          <w:p w:rsidR="00786029" w:rsidRDefault="00BF687F" w:rsidP="00BF687F">
            <w:pPr>
              <w:pStyle w:val="TableContents"/>
              <w:jc w:val="center"/>
            </w:pPr>
            <w:r>
              <w:t>Garcia Morales Karina</w:t>
            </w:r>
          </w:p>
        </w:tc>
      </w:tr>
      <w:tr w:rsidR="00786029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029" w:rsidRDefault="0078602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86029" w:rsidRDefault="00292A8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687F" w:rsidRDefault="00BF687F" w:rsidP="00BF687F">
            <w:pPr>
              <w:pStyle w:val="TableContents"/>
              <w:ind w:left="629"/>
              <w:jc w:val="center"/>
            </w:pPr>
          </w:p>
          <w:p w:rsidR="00786029" w:rsidRDefault="00BF687F" w:rsidP="00BF687F">
            <w:pPr>
              <w:pStyle w:val="TableContents"/>
              <w:ind w:left="629"/>
              <w:jc w:val="center"/>
            </w:pPr>
            <w:r>
              <w:t>Fundamentos De Programación</w:t>
            </w:r>
          </w:p>
        </w:tc>
      </w:tr>
      <w:tr w:rsidR="00786029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029" w:rsidRDefault="0078602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86029" w:rsidRDefault="00292A8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029" w:rsidRDefault="00786029" w:rsidP="00BF687F">
            <w:pPr>
              <w:pStyle w:val="TableContents"/>
              <w:ind w:left="629"/>
              <w:jc w:val="center"/>
            </w:pPr>
          </w:p>
          <w:p w:rsidR="00BF687F" w:rsidRDefault="00BF687F" w:rsidP="00BF687F">
            <w:pPr>
              <w:pStyle w:val="TableContents"/>
              <w:ind w:left="629"/>
              <w:jc w:val="center"/>
            </w:pPr>
          </w:p>
        </w:tc>
      </w:tr>
      <w:tr w:rsidR="00786029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029" w:rsidRDefault="0078602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86029" w:rsidRDefault="00292A8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029" w:rsidRDefault="00786029" w:rsidP="008831D5">
            <w:pPr>
              <w:pStyle w:val="TableContents"/>
              <w:ind w:left="629"/>
              <w:jc w:val="center"/>
            </w:pPr>
          </w:p>
          <w:p w:rsidR="008831D5" w:rsidRDefault="008831D5" w:rsidP="008831D5">
            <w:pPr>
              <w:pStyle w:val="TableContents"/>
              <w:ind w:left="629"/>
              <w:jc w:val="center"/>
            </w:pPr>
            <w:r>
              <w:t>4</w:t>
            </w:r>
          </w:p>
        </w:tc>
      </w:tr>
      <w:tr w:rsidR="00786029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029" w:rsidRDefault="0078602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86029" w:rsidRDefault="00292A8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029" w:rsidRDefault="00786029">
            <w:pPr>
              <w:pStyle w:val="TableContents"/>
              <w:ind w:left="629"/>
            </w:pPr>
          </w:p>
          <w:p w:rsidR="008831D5" w:rsidRDefault="008831D5" w:rsidP="008831D5">
            <w:pPr>
              <w:pStyle w:val="TableContents"/>
              <w:ind w:left="629"/>
              <w:jc w:val="center"/>
            </w:pPr>
            <w:r>
              <w:t>Medina González Juan Carlos</w:t>
            </w:r>
          </w:p>
        </w:tc>
      </w:tr>
      <w:tr w:rsidR="00786029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029" w:rsidRDefault="00786029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029" w:rsidRDefault="00786029">
            <w:pPr>
              <w:pStyle w:val="TableContents"/>
              <w:ind w:left="629"/>
            </w:pPr>
          </w:p>
        </w:tc>
      </w:tr>
      <w:tr w:rsidR="00786029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029" w:rsidRDefault="00292A83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687F" w:rsidRDefault="00BF687F" w:rsidP="00BF687F">
            <w:pPr>
              <w:pStyle w:val="TableContents"/>
              <w:ind w:left="629"/>
              <w:jc w:val="center"/>
            </w:pPr>
          </w:p>
          <w:p w:rsidR="00786029" w:rsidRDefault="00BF687F" w:rsidP="00BF687F">
            <w:pPr>
              <w:pStyle w:val="TableContents"/>
              <w:ind w:left="629"/>
              <w:jc w:val="center"/>
            </w:pPr>
            <w:r>
              <w:t>13</w:t>
            </w:r>
          </w:p>
        </w:tc>
      </w:tr>
      <w:tr w:rsidR="00786029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029" w:rsidRDefault="0078602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86029" w:rsidRDefault="00292A8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029" w:rsidRDefault="00786029">
            <w:pPr>
              <w:pStyle w:val="TableContents"/>
              <w:ind w:left="629"/>
            </w:pPr>
          </w:p>
          <w:p w:rsidR="008831D5" w:rsidRDefault="008831D5" w:rsidP="008831D5">
            <w:pPr>
              <w:pStyle w:val="TableContents"/>
              <w:ind w:left="629"/>
              <w:jc w:val="center"/>
            </w:pPr>
            <w:r>
              <w:t>2019-1</w:t>
            </w:r>
          </w:p>
        </w:tc>
      </w:tr>
      <w:tr w:rsidR="00786029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029" w:rsidRDefault="0078602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86029" w:rsidRDefault="00292A83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029" w:rsidRDefault="00786029" w:rsidP="008831D5">
            <w:pPr>
              <w:pStyle w:val="TableContents"/>
              <w:ind w:left="629"/>
              <w:jc w:val="center"/>
            </w:pPr>
          </w:p>
          <w:p w:rsidR="008831D5" w:rsidRDefault="008831D5" w:rsidP="008831D5">
            <w:pPr>
              <w:pStyle w:val="TableContents"/>
              <w:ind w:left="629"/>
              <w:jc w:val="center"/>
            </w:pPr>
            <w:r>
              <w:t>19-09-2018</w:t>
            </w:r>
          </w:p>
        </w:tc>
      </w:tr>
      <w:tr w:rsidR="00786029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029" w:rsidRDefault="0078602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86029" w:rsidRDefault="00292A83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029" w:rsidRDefault="00786029">
            <w:pPr>
              <w:pStyle w:val="TableContents"/>
              <w:ind w:left="629"/>
            </w:pPr>
          </w:p>
        </w:tc>
      </w:tr>
      <w:tr w:rsidR="00786029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029" w:rsidRDefault="00786029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6029" w:rsidRDefault="00786029">
            <w:pPr>
              <w:pStyle w:val="TableContents"/>
              <w:ind w:left="629"/>
            </w:pPr>
          </w:p>
        </w:tc>
      </w:tr>
    </w:tbl>
    <w:p w:rsidR="00786029" w:rsidRDefault="00786029">
      <w:pPr>
        <w:pStyle w:val="Standard"/>
      </w:pPr>
    </w:p>
    <w:p w:rsidR="00786029" w:rsidRDefault="00786029">
      <w:pPr>
        <w:pStyle w:val="Standard"/>
      </w:pPr>
    </w:p>
    <w:p w:rsidR="00786029" w:rsidRDefault="00292A83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8831D5" w:rsidRDefault="008831D5" w:rsidP="008831D5">
      <w:pPr>
        <w:pStyle w:val="Standard"/>
      </w:pPr>
    </w:p>
    <w:p w:rsidR="008831D5" w:rsidRPr="008831D5" w:rsidRDefault="008831D5" w:rsidP="008831D5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8831D5">
        <w:rPr>
          <w:rFonts w:ascii="Arial" w:hAnsi="Arial" w:cs="Arial"/>
          <w:b/>
          <w:sz w:val="32"/>
          <w:szCs w:val="32"/>
        </w:rPr>
        <w:t>Diagramas de</w:t>
      </w:r>
      <w:r w:rsidRPr="008831D5">
        <w:rPr>
          <w:rFonts w:ascii="Arial" w:hAnsi="Arial" w:cs="Arial"/>
          <w:b/>
          <w:sz w:val="32"/>
          <w:szCs w:val="32"/>
        </w:rPr>
        <w:t xml:space="preserve"> </w:t>
      </w:r>
      <w:r w:rsidRPr="008831D5">
        <w:rPr>
          <w:rFonts w:ascii="Arial" w:hAnsi="Arial" w:cs="Arial"/>
          <w:b/>
          <w:sz w:val="32"/>
          <w:szCs w:val="32"/>
        </w:rPr>
        <w:t>flujo</w:t>
      </w:r>
      <w:r w:rsidRPr="008831D5">
        <w:rPr>
          <w:rFonts w:ascii="Arial" w:hAnsi="Arial" w:cs="Arial"/>
          <w:b/>
          <w:sz w:val="32"/>
          <w:szCs w:val="32"/>
        </w:rPr>
        <w:cr/>
      </w:r>
    </w:p>
    <w:p w:rsidR="008831D5" w:rsidRPr="00461027" w:rsidRDefault="008831D5" w:rsidP="008831D5">
      <w:pPr>
        <w:pStyle w:val="Standard"/>
        <w:rPr>
          <w:rFonts w:ascii="Arial" w:hAnsi="Arial" w:cs="Arial"/>
          <w:b/>
          <w:sz w:val="28"/>
          <w:szCs w:val="28"/>
        </w:rPr>
      </w:pPr>
      <w:r w:rsidRPr="00461027">
        <w:rPr>
          <w:rFonts w:ascii="Arial" w:hAnsi="Arial" w:cs="Arial"/>
          <w:b/>
          <w:sz w:val="28"/>
          <w:szCs w:val="28"/>
        </w:rPr>
        <w:t>Objetivo:</w:t>
      </w:r>
    </w:p>
    <w:p w:rsidR="008831D5" w:rsidRPr="008831D5" w:rsidRDefault="008831D5" w:rsidP="008831D5">
      <w:pPr>
        <w:pStyle w:val="Standard"/>
        <w:rPr>
          <w:rFonts w:ascii="Arial" w:hAnsi="Arial" w:cs="Arial"/>
        </w:rPr>
      </w:pPr>
      <w:r w:rsidRPr="008831D5">
        <w:rPr>
          <w:rFonts w:ascii="Arial" w:hAnsi="Arial" w:cs="Arial"/>
        </w:rPr>
        <w:t xml:space="preserve">Elaborar diagramas de flujo que representen soluciones algorítmicas vistas </w:t>
      </w:r>
      <w:r w:rsidRPr="008831D5">
        <w:rPr>
          <w:rFonts w:ascii="Arial" w:hAnsi="Arial" w:cs="Arial"/>
        </w:rPr>
        <w:t>como</w:t>
      </w:r>
      <w:r w:rsidRPr="008831D5">
        <w:rPr>
          <w:rFonts w:ascii="Arial" w:hAnsi="Arial" w:cs="Arial"/>
        </w:rPr>
        <w:t xml:space="preserve"> una serie</w:t>
      </w:r>
    </w:p>
    <w:p w:rsidR="008831D5" w:rsidRDefault="008831D5" w:rsidP="008831D5">
      <w:pPr>
        <w:pStyle w:val="Standard"/>
        <w:rPr>
          <w:rFonts w:ascii="Arial" w:hAnsi="Arial" w:cs="Arial"/>
        </w:rPr>
      </w:pPr>
      <w:r w:rsidRPr="008831D5">
        <w:rPr>
          <w:rFonts w:ascii="Arial" w:hAnsi="Arial" w:cs="Arial"/>
        </w:rPr>
        <w:t>de acciones que comprendan un proceso</w:t>
      </w:r>
      <w:r w:rsidR="00461027">
        <w:rPr>
          <w:rFonts w:ascii="Arial" w:hAnsi="Arial" w:cs="Arial"/>
        </w:rPr>
        <w:t>.</w:t>
      </w:r>
    </w:p>
    <w:p w:rsidR="00461027" w:rsidRDefault="00461027" w:rsidP="008831D5">
      <w:pPr>
        <w:pStyle w:val="Standard"/>
        <w:rPr>
          <w:rFonts w:ascii="Arial" w:hAnsi="Arial" w:cs="Arial"/>
        </w:rPr>
      </w:pPr>
    </w:p>
    <w:p w:rsidR="00461027" w:rsidRDefault="00461027" w:rsidP="008831D5">
      <w:pPr>
        <w:pStyle w:val="Standard"/>
        <w:rPr>
          <w:rFonts w:ascii="Arial" w:hAnsi="Arial" w:cs="Arial"/>
          <w:b/>
          <w:sz w:val="28"/>
          <w:szCs w:val="28"/>
        </w:rPr>
      </w:pPr>
      <w:r w:rsidRPr="00461027">
        <w:rPr>
          <w:rFonts w:ascii="Arial" w:hAnsi="Arial" w:cs="Arial"/>
          <w:b/>
          <w:sz w:val="28"/>
          <w:szCs w:val="28"/>
        </w:rPr>
        <w:t>Desarrollo:</w:t>
      </w:r>
    </w:p>
    <w:p w:rsidR="00461027" w:rsidRDefault="00461027" w:rsidP="008831D5">
      <w:pPr>
        <w:pStyle w:val="Standard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0"/>
        <w:gridCol w:w="5091"/>
      </w:tblGrid>
      <w:tr w:rsidR="00461027" w:rsidTr="004064DD">
        <w:trPr>
          <w:trHeight w:val="327"/>
        </w:trPr>
        <w:tc>
          <w:tcPr>
            <w:tcW w:w="5090" w:type="dxa"/>
          </w:tcPr>
          <w:p w:rsidR="00461027" w:rsidRDefault="00461027" w:rsidP="008831D5">
            <w:pPr>
              <w:pStyle w:val="Standard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Figura</w:t>
            </w:r>
          </w:p>
        </w:tc>
        <w:tc>
          <w:tcPr>
            <w:tcW w:w="5091" w:type="dxa"/>
          </w:tcPr>
          <w:p w:rsidR="00461027" w:rsidRDefault="00461027" w:rsidP="008831D5">
            <w:pPr>
              <w:pStyle w:val="Standard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Uso</w:t>
            </w:r>
          </w:p>
        </w:tc>
      </w:tr>
      <w:tr w:rsidR="00461027" w:rsidTr="004064DD">
        <w:trPr>
          <w:trHeight w:val="2350"/>
        </w:trPr>
        <w:tc>
          <w:tcPr>
            <w:tcW w:w="5090" w:type="dxa"/>
          </w:tcPr>
          <w:p w:rsidR="00461027" w:rsidRDefault="00461027" w:rsidP="008831D5">
            <w:pPr>
              <w:pStyle w:val="Standard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61027" w:rsidRDefault="00461027" w:rsidP="007A5AE8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61027">
              <w:rPr>
                <w:rFonts w:ascii="Arial" w:hAnsi="Arial" w:cs="Arial"/>
                <w:b/>
                <w:noProof/>
                <w:sz w:val="28"/>
                <w:szCs w:val="28"/>
                <w:lang w:val="es-MX" w:eastAsia="es-MX" w:bidi="ar-SA"/>
              </w:rPr>
              <w:drawing>
                <wp:inline distT="0" distB="0" distL="0" distR="0">
                  <wp:extent cx="606176" cy="1272540"/>
                  <wp:effectExtent l="0" t="0" r="3810" b="3810"/>
                  <wp:docPr id="4" name="Imagen 4" descr="C:\Users\maximo santana\Downloads\Captura de pantalla 2018-09-12 a la(s) 19.19.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ximo santana\Downloads\Captura de pantalla 2018-09-12 a la(s) 19.19.2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743" t="3715" r="19742" b="4644"/>
                          <a:stretch/>
                        </pic:blipFill>
                        <pic:spPr bwMode="auto">
                          <a:xfrm>
                            <a:off x="0" y="0"/>
                            <a:ext cx="612040" cy="128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1" w:type="dxa"/>
          </w:tcPr>
          <w:p w:rsidR="007A5AE8" w:rsidRDefault="007A5AE8" w:rsidP="008831D5">
            <w:pPr>
              <w:pStyle w:val="Standard"/>
              <w:rPr>
                <w:rFonts w:ascii="Arial" w:hAnsi="Arial" w:cs="Arial"/>
              </w:rPr>
            </w:pPr>
          </w:p>
          <w:p w:rsidR="007A5AE8" w:rsidRDefault="007A5AE8" w:rsidP="008831D5">
            <w:pPr>
              <w:pStyle w:val="Standard"/>
              <w:rPr>
                <w:rFonts w:ascii="Arial" w:hAnsi="Arial" w:cs="Arial"/>
              </w:rPr>
            </w:pPr>
          </w:p>
          <w:p w:rsidR="007A5AE8" w:rsidRDefault="007A5AE8" w:rsidP="008831D5">
            <w:pPr>
              <w:pStyle w:val="Standard"/>
              <w:rPr>
                <w:rFonts w:ascii="Arial" w:hAnsi="Arial" w:cs="Arial"/>
              </w:rPr>
            </w:pPr>
          </w:p>
          <w:p w:rsidR="00461027" w:rsidRPr="007A5AE8" w:rsidRDefault="007A5AE8" w:rsidP="008831D5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Indíca el inicio y el fin del diagrama de flujo.</w:t>
            </w:r>
          </w:p>
        </w:tc>
      </w:tr>
      <w:tr w:rsidR="00461027" w:rsidTr="004064DD">
        <w:trPr>
          <w:trHeight w:val="1381"/>
        </w:trPr>
        <w:tc>
          <w:tcPr>
            <w:tcW w:w="5090" w:type="dxa"/>
          </w:tcPr>
          <w:p w:rsidR="00461027" w:rsidRDefault="00461027" w:rsidP="008831D5">
            <w:pPr>
              <w:pStyle w:val="Standard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7A5AE8" w:rsidRDefault="007A5AE8" w:rsidP="007A5AE8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A5AE8">
              <w:rPr>
                <w:rFonts w:ascii="Arial" w:hAnsi="Arial" w:cs="Arial"/>
                <w:b/>
                <w:noProof/>
                <w:sz w:val="28"/>
                <w:szCs w:val="28"/>
                <w:lang w:val="es-MX" w:eastAsia="es-MX" w:bidi="ar-SA"/>
              </w:rPr>
              <w:drawing>
                <wp:inline distT="0" distB="0" distL="0" distR="0">
                  <wp:extent cx="1245870" cy="663124"/>
                  <wp:effectExtent l="0" t="0" r="0" b="3810"/>
                  <wp:docPr id="5" name="Imagen 5" descr="C:\Users\maximo santana\Downloads\Captura de pantalla 2018-09-12 a la(s) 19.19.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ximo santana\Downloads\Captura de pantalla 2018-09-12 a la(s) 19.19.3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91" t="7792" r="4727" b="6493"/>
                          <a:stretch/>
                        </pic:blipFill>
                        <pic:spPr bwMode="auto">
                          <a:xfrm>
                            <a:off x="0" y="0"/>
                            <a:ext cx="1266163" cy="67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1" w:type="dxa"/>
          </w:tcPr>
          <w:p w:rsidR="007A5AE8" w:rsidRDefault="007A5AE8" w:rsidP="007A5AE8">
            <w:pPr>
              <w:pStyle w:val="Standard"/>
              <w:jc w:val="center"/>
              <w:rPr>
                <w:rFonts w:ascii="Arial" w:hAnsi="Arial" w:cs="Arial"/>
              </w:rPr>
            </w:pPr>
          </w:p>
          <w:p w:rsidR="007A5AE8" w:rsidRDefault="007A5AE8" w:rsidP="007A5AE8">
            <w:pPr>
              <w:pStyle w:val="Standard"/>
              <w:jc w:val="center"/>
              <w:rPr>
                <w:rFonts w:ascii="Arial" w:hAnsi="Arial" w:cs="Arial"/>
              </w:rPr>
            </w:pPr>
          </w:p>
          <w:p w:rsidR="00461027" w:rsidRPr="007A5AE8" w:rsidRDefault="007A5AE8" w:rsidP="007A5AE8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Conectan las figuras y solo se pueden poner en forma recta, nada de curvas.</w:t>
            </w:r>
          </w:p>
        </w:tc>
      </w:tr>
      <w:tr w:rsidR="00461027" w:rsidTr="004064DD">
        <w:trPr>
          <w:trHeight w:val="1611"/>
        </w:trPr>
        <w:tc>
          <w:tcPr>
            <w:tcW w:w="5090" w:type="dxa"/>
          </w:tcPr>
          <w:p w:rsidR="007A5AE8" w:rsidRDefault="007A5AE8" w:rsidP="008831D5">
            <w:pPr>
              <w:pStyle w:val="Standard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7A5AE8" w:rsidRDefault="007A5AE8" w:rsidP="00A43DDB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A5AE8">
              <w:rPr>
                <w:rFonts w:ascii="Arial" w:hAnsi="Arial" w:cs="Arial"/>
                <w:b/>
                <w:noProof/>
                <w:sz w:val="28"/>
                <w:szCs w:val="28"/>
                <w:lang w:val="es-MX" w:eastAsia="es-MX" w:bidi="ar-SA"/>
              </w:rPr>
              <w:drawing>
                <wp:inline distT="0" distB="0" distL="0" distR="0">
                  <wp:extent cx="1386840" cy="601461"/>
                  <wp:effectExtent l="0" t="0" r="3810" b="8255"/>
                  <wp:docPr id="6" name="Imagen 6" descr="C:\Users\maximo santana\Downloads\Captura de pantalla 2018-09-12 a la(s) 19.22.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ximo santana\Downloads\Captura de pantalla 2018-09-12 a la(s) 19.22.3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03" t="6666" r="5151" b="12666"/>
                          <a:stretch/>
                        </pic:blipFill>
                        <pic:spPr bwMode="auto">
                          <a:xfrm>
                            <a:off x="0" y="0"/>
                            <a:ext cx="1399824" cy="607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43DDB" w:rsidRDefault="00A43DDB" w:rsidP="00A43DDB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091" w:type="dxa"/>
          </w:tcPr>
          <w:p w:rsidR="00461027" w:rsidRDefault="00461027" w:rsidP="007A5AE8">
            <w:pPr>
              <w:pStyle w:val="Standard"/>
              <w:jc w:val="center"/>
              <w:rPr>
                <w:rFonts w:ascii="Arial" w:hAnsi="Arial" w:cs="Arial"/>
              </w:rPr>
            </w:pPr>
          </w:p>
          <w:p w:rsidR="007A5AE8" w:rsidRDefault="007A5AE8" w:rsidP="007A5AE8">
            <w:pPr>
              <w:pStyle w:val="Standard"/>
              <w:jc w:val="center"/>
              <w:rPr>
                <w:rFonts w:ascii="Arial" w:hAnsi="Arial" w:cs="Arial"/>
              </w:rPr>
            </w:pPr>
          </w:p>
          <w:p w:rsidR="00A43DDB" w:rsidRDefault="00A43DDB" w:rsidP="007A5AE8">
            <w:pPr>
              <w:pStyle w:val="Standard"/>
              <w:jc w:val="center"/>
              <w:rPr>
                <w:rFonts w:ascii="Arial" w:hAnsi="Arial" w:cs="Arial"/>
              </w:rPr>
            </w:pPr>
          </w:p>
          <w:p w:rsidR="007A5AE8" w:rsidRPr="007A5AE8" w:rsidRDefault="00A43DDB" w:rsidP="007A5AE8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Expresa operación algebraica o de asignación.</w:t>
            </w:r>
          </w:p>
        </w:tc>
      </w:tr>
      <w:tr w:rsidR="00461027" w:rsidTr="004064DD">
        <w:trPr>
          <w:trHeight w:val="2034"/>
        </w:trPr>
        <w:tc>
          <w:tcPr>
            <w:tcW w:w="5090" w:type="dxa"/>
          </w:tcPr>
          <w:p w:rsidR="00A43DDB" w:rsidRDefault="00A43DDB" w:rsidP="008831D5">
            <w:pPr>
              <w:pStyle w:val="Standard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A43DDB" w:rsidRDefault="00A43DDB" w:rsidP="00A43DDB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43DDB">
              <w:rPr>
                <w:rFonts w:ascii="Arial" w:hAnsi="Arial" w:cs="Arial"/>
                <w:b/>
                <w:noProof/>
                <w:sz w:val="28"/>
                <w:szCs w:val="28"/>
                <w:lang w:val="es-MX" w:eastAsia="es-MX" w:bidi="ar-SA"/>
              </w:rPr>
              <w:drawing>
                <wp:inline distT="0" distB="0" distL="0" distR="0">
                  <wp:extent cx="1638300" cy="901288"/>
                  <wp:effectExtent l="0" t="0" r="0" b="0"/>
                  <wp:docPr id="7" name="Imagen 7" descr="C:\Users\maximo santana\Downloads\Captura de pantalla 2018-09-12 a la(s) 19.22.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aximo santana\Downloads\Captura de pantalla 2018-09-12 a la(s) 19.22.54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00" r="3750" b="10966"/>
                          <a:stretch/>
                        </pic:blipFill>
                        <pic:spPr bwMode="auto">
                          <a:xfrm>
                            <a:off x="0" y="0"/>
                            <a:ext cx="1656523" cy="911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43DDB" w:rsidRDefault="00A43DDB" w:rsidP="008831D5">
            <w:pPr>
              <w:pStyle w:val="Standard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091" w:type="dxa"/>
          </w:tcPr>
          <w:p w:rsidR="00A43DDB" w:rsidRDefault="00A43DDB" w:rsidP="00A43DDB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</w:p>
          <w:p w:rsidR="00A43DDB" w:rsidRDefault="00A43DDB" w:rsidP="00A43DDB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61027" w:rsidRPr="00A43DDB" w:rsidRDefault="00A43DDB" w:rsidP="00A43DDB">
            <w:pPr>
              <w:pStyle w:val="Standard"/>
              <w:jc w:val="center"/>
              <w:rPr>
                <w:rFonts w:ascii="Arial" w:hAnsi="Arial" w:cs="Arial"/>
              </w:rPr>
            </w:pPr>
            <w:r w:rsidRPr="00A43DDB">
              <w:rPr>
                <w:rFonts w:ascii="Arial" w:hAnsi="Arial" w:cs="Arial"/>
              </w:rPr>
              <w:t>Expresa Condición y acciones alternativas a una decisión</w:t>
            </w:r>
          </w:p>
        </w:tc>
      </w:tr>
      <w:tr w:rsidR="00461027" w:rsidTr="004064DD">
        <w:trPr>
          <w:trHeight w:val="1830"/>
        </w:trPr>
        <w:tc>
          <w:tcPr>
            <w:tcW w:w="5090" w:type="dxa"/>
          </w:tcPr>
          <w:p w:rsidR="00A43DDB" w:rsidRDefault="00A43DDB" w:rsidP="008831D5">
            <w:pPr>
              <w:pStyle w:val="Standard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A43DDB" w:rsidRDefault="004064DD" w:rsidP="004064DD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064DD">
              <w:rPr>
                <w:rFonts w:ascii="Arial" w:hAnsi="Arial" w:cs="Arial"/>
                <w:b/>
                <w:noProof/>
                <w:sz w:val="28"/>
                <w:szCs w:val="28"/>
                <w:lang w:val="es-MX" w:eastAsia="es-MX" w:bidi="ar-SA"/>
              </w:rPr>
              <w:drawing>
                <wp:inline distT="0" distB="0" distL="0" distR="0">
                  <wp:extent cx="1508760" cy="743603"/>
                  <wp:effectExtent l="0" t="0" r="0" b="0"/>
                  <wp:docPr id="8" name="Imagen 8" descr="C:\Users\maximo santana\Downloads\Captura de pantalla 2018-09-12 a la(s) 19.23.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aximo santana\Downloads\Captura de pantalla 2018-09-12 a la(s) 19.23.1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85" t="10227" r="6666" b="11364"/>
                          <a:stretch/>
                        </pic:blipFill>
                        <pic:spPr bwMode="auto">
                          <a:xfrm>
                            <a:off x="0" y="0"/>
                            <a:ext cx="1530385" cy="754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43DDB" w:rsidRDefault="00A43DDB" w:rsidP="008831D5">
            <w:pPr>
              <w:pStyle w:val="Standard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091" w:type="dxa"/>
          </w:tcPr>
          <w:p w:rsidR="004064DD" w:rsidRDefault="004064DD" w:rsidP="008831D5">
            <w:pPr>
              <w:pStyle w:val="Standard"/>
              <w:rPr>
                <w:rFonts w:ascii="Arial" w:hAnsi="Arial" w:cs="Arial"/>
              </w:rPr>
            </w:pPr>
          </w:p>
          <w:p w:rsidR="004064DD" w:rsidRDefault="004064DD" w:rsidP="008831D5">
            <w:pPr>
              <w:pStyle w:val="Standard"/>
              <w:rPr>
                <w:rFonts w:ascii="Arial" w:hAnsi="Arial" w:cs="Arial"/>
              </w:rPr>
            </w:pPr>
          </w:p>
          <w:p w:rsidR="00461027" w:rsidRPr="004064DD" w:rsidRDefault="004064DD" w:rsidP="004064DD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Indíca la presentación de uno o varios resultados</w:t>
            </w:r>
          </w:p>
        </w:tc>
      </w:tr>
      <w:tr w:rsidR="00461027" w:rsidTr="004064DD">
        <w:trPr>
          <w:trHeight w:val="1296"/>
        </w:trPr>
        <w:tc>
          <w:tcPr>
            <w:tcW w:w="5090" w:type="dxa"/>
          </w:tcPr>
          <w:p w:rsidR="004064DD" w:rsidRDefault="004064DD" w:rsidP="008831D5">
            <w:pPr>
              <w:pStyle w:val="Standard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63236" w:rsidRDefault="004064DD" w:rsidP="00463236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064DD">
              <w:rPr>
                <w:rFonts w:ascii="Arial" w:hAnsi="Arial" w:cs="Arial"/>
                <w:b/>
                <w:noProof/>
                <w:sz w:val="28"/>
                <w:szCs w:val="28"/>
                <w:lang w:val="es-MX" w:eastAsia="es-MX" w:bidi="ar-SA"/>
              </w:rPr>
              <w:drawing>
                <wp:inline distT="0" distB="0" distL="0" distR="0">
                  <wp:extent cx="319603" cy="312420"/>
                  <wp:effectExtent l="0" t="0" r="4445" b="0"/>
                  <wp:docPr id="9" name="Imagen 9" descr="C:\Users\maximo santana\Downloads\Captura de pantalla 2018-09-12 a la(s) 19.23.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aximo santana\Downloads\Captura de pantalla 2018-09-12 a la(s) 19.23.5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34" t="10626" r="10714" b="12337"/>
                          <a:stretch/>
                        </pic:blipFill>
                        <pic:spPr bwMode="auto">
                          <a:xfrm>
                            <a:off x="0" y="0"/>
                            <a:ext cx="326164" cy="318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1" w:type="dxa"/>
          </w:tcPr>
          <w:p w:rsidR="004064DD" w:rsidRDefault="004064DD" w:rsidP="008831D5">
            <w:pPr>
              <w:pStyle w:val="Standard"/>
              <w:rPr>
                <w:rFonts w:ascii="Arial" w:hAnsi="Arial" w:cs="Arial"/>
              </w:rPr>
            </w:pPr>
          </w:p>
          <w:p w:rsidR="00463236" w:rsidRPr="00463236" w:rsidRDefault="00463236" w:rsidP="00463236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Indíca el seguimiento del diagrama en la misma página.</w:t>
            </w:r>
          </w:p>
        </w:tc>
      </w:tr>
      <w:tr w:rsidR="004064DD" w:rsidTr="004064DD">
        <w:trPr>
          <w:trHeight w:val="1296"/>
        </w:trPr>
        <w:tc>
          <w:tcPr>
            <w:tcW w:w="5090" w:type="dxa"/>
          </w:tcPr>
          <w:p w:rsidR="00463236" w:rsidRDefault="00463236" w:rsidP="00463236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064DD" w:rsidRDefault="00463236" w:rsidP="00463236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63236">
              <w:rPr>
                <w:rFonts w:ascii="Arial" w:hAnsi="Arial" w:cs="Arial"/>
                <w:b/>
                <w:noProof/>
                <w:sz w:val="28"/>
                <w:szCs w:val="28"/>
                <w:lang w:val="es-MX" w:eastAsia="es-MX" w:bidi="ar-SA"/>
              </w:rPr>
              <w:drawing>
                <wp:inline distT="0" distB="0" distL="0" distR="0">
                  <wp:extent cx="337290" cy="403860"/>
                  <wp:effectExtent l="0" t="0" r="5715" b="0"/>
                  <wp:docPr id="10" name="Imagen 10" descr="C:\Users\maximo santana\Downloads\Captura de pantalla 2018-09-12 a la(s) 19.24.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aximo santana\Downloads\Captura de pantalla 2018-09-12 a la(s) 19.24.1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216" t="17830" r="15316" b="11628"/>
                          <a:stretch/>
                        </pic:blipFill>
                        <pic:spPr bwMode="auto">
                          <a:xfrm>
                            <a:off x="0" y="0"/>
                            <a:ext cx="343441" cy="41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3236" w:rsidRDefault="00463236" w:rsidP="00463236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091" w:type="dxa"/>
          </w:tcPr>
          <w:p w:rsidR="00463236" w:rsidRDefault="00463236" w:rsidP="008831D5">
            <w:pPr>
              <w:pStyle w:val="Standard"/>
              <w:rPr>
                <w:rFonts w:ascii="Arial" w:hAnsi="Arial" w:cs="Arial"/>
              </w:rPr>
            </w:pPr>
          </w:p>
          <w:p w:rsidR="004064DD" w:rsidRPr="00463236" w:rsidRDefault="00463236" w:rsidP="00463236">
            <w:pPr>
              <w:pStyle w:val="Standard"/>
              <w:jc w:val="center"/>
              <w:rPr>
                <w:rFonts w:ascii="Arial" w:hAnsi="Arial" w:cs="Arial"/>
              </w:rPr>
            </w:pPr>
            <w:r w:rsidRPr="00463236">
              <w:rPr>
                <w:rFonts w:ascii="Arial" w:hAnsi="Arial" w:cs="Arial"/>
              </w:rPr>
              <w:t>Indíca el seguimiento del diagrama en otra página</w:t>
            </w:r>
            <w:r w:rsidR="00724E1B">
              <w:rPr>
                <w:rFonts w:ascii="Arial" w:hAnsi="Arial" w:cs="Arial"/>
              </w:rPr>
              <w:t>.</w:t>
            </w:r>
          </w:p>
        </w:tc>
      </w:tr>
      <w:tr w:rsidR="004064DD" w:rsidTr="004064DD">
        <w:trPr>
          <w:trHeight w:val="1296"/>
        </w:trPr>
        <w:tc>
          <w:tcPr>
            <w:tcW w:w="5090" w:type="dxa"/>
          </w:tcPr>
          <w:p w:rsidR="00463236" w:rsidRDefault="00463236" w:rsidP="00463236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064DD" w:rsidRDefault="00463236" w:rsidP="00463236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63236">
              <w:rPr>
                <w:rFonts w:ascii="Arial" w:hAnsi="Arial" w:cs="Arial"/>
                <w:b/>
                <w:noProof/>
                <w:sz w:val="28"/>
                <w:szCs w:val="28"/>
                <w:lang w:val="es-MX" w:eastAsia="es-MX" w:bidi="ar-SA"/>
              </w:rPr>
              <w:drawing>
                <wp:inline distT="0" distB="0" distL="0" distR="0">
                  <wp:extent cx="1165860" cy="541620"/>
                  <wp:effectExtent l="0" t="0" r="0" b="0"/>
                  <wp:docPr id="12" name="Imagen 12" descr="C:\Users\maximo santana\Downloads\Captura de pantalla 2018-09-12 a la(s) 19.24.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aximo santana\Downloads\Captura de pantalla 2018-09-12 a la(s) 19.24.3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98" t="8441" r="2465" b="14935"/>
                          <a:stretch/>
                        </pic:blipFill>
                        <pic:spPr bwMode="auto">
                          <a:xfrm>
                            <a:off x="0" y="0"/>
                            <a:ext cx="1197081" cy="556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3236" w:rsidRDefault="00463236" w:rsidP="00463236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091" w:type="dxa"/>
          </w:tcPr>
          <w:p w:rsidR="004064DD" w:rsidRDefault="004064DD" w:rsidP="008831D5">
            <w:pPr>
              <w:pStyle w:val="Standard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63236" w:rsidRPr="00724E1B" w:rsidRDefault="00724E1B" w:rsidP="00724E1B">
            <w:pPr>
              <w:pStyle w:val="Standard"/>
              <w:jc w:val="center"/>
              <w:rPr>
                <w:rFonts w:ascii="Arial" w:hAnsi="Arial" w:cs="Arial"/>
              </w:rPr>
            </w:pPr>
            <w:r w:rsidRPr="00724E1B">
              <w:rPr>
                <w:rFonts w:ascii="Arial" w:hAnsi="Arial" w:cs="Arial"/>
              </w:rPr>
              <w:t>Llama a otros módulos o funciones</w:t>
            </w:r>
            <w:r>
              <w:rPr>
                <w:rFonts w:ascii="Arial" w:hAnsi="Arial" w:cs="Arial"/>
              </w:rPr>
              <w:t>.</w:t>
            </w:r>
          </w:p>
          <w:p w:rsidR="00463236" w:rsidRDefault="00463236" w:rsidP="008831D5">
            <w:pPr>
              <w:pStyle w:val="Standard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064DD" w:rsidTr="004064DD">
        <w:trPr>
          <w:trHeight w:val="1296"/>
        </w:trPr>
        <w:tc>
          <w:tcPr>
            <w:tcW w:w="5090" w:type="dxa"/>
          </w:tcPr>
          <w:p w:rsidR="004064DD" w:rsidRDefault="00724E1B" w:rsidP="00F07C5A">
            <w:pPr>
              <w:pStyle w:val="Standard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838835</wp:posOffset>
                      </wp:positionH>
                      <wp:positionV relativeFrom="paragraph">
                        <wp:posOffset>148590</wp:posOffset>
                      </wp:positionV>
                      <wp:extent cx="1280160" cy="510540"/>
                      <wp:effectExtent l="19050" t="0" r="34290" b="22860"/>
                      <wp:wrapNone/>
                      <wp:docPr id="13" name="Paralelogram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510540"/>
                              </a:xfrm>
                              <a:prstGeom prst="parallelogram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F0DB9A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elogramo 13" o:spid="_x0000_s1026" type="#_x0000_t7" style="position:absolute;margin-left:66.05pt;margin-top:11.7pt;width:100.8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" adj="2154" fillcolor="#2e74b5 [2404]" strokecolor="#1f4d78 [1604]" strokeweight="1pt"/>
                  </w:pict>
                </mc:Fallback>
              </mc:AlternateContent>
            </w:r>
          </w:p>
        </w:tc>
        <w:tc>
          <w:tcPr>
            <w:tcW w:w="5091" w:type="dxa"/>
          </w:tcPr>
          <w:p w:rsidR="004064DD" w:rsidRDefault="004064DD" w:rsidP="00517016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17016" w:rsidRPr="00517016" w:rsidRDefault="00517016" w:rsidP="00517016">
            <w:pPr>
              <w:pStyle w:val="Standard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Expresa lectura de datos</w:t>
            </w:r>
          </w:p>
        </w:tc>
      </w:tr>
      <w:tr w:rsidR="004064DD" w:rsidTr="004064DD">
        <w:trPr>
          <w:trHeight w:val="1296"/>
        </w:trPr>
        <w:tc>
          <w:tcPr>
            <w:tcW w:w="5090" w:type="dxa"/>
          </w:tcPr>
          <w:p w:rsidR="00517016" w:rsidRDefault="00517016" w:rsidP="00517016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064DD" w:rsidRDefault="00517016" w:rsidP="00517016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7016">
              <w:rPr>
                <w:rFonts w:ascii="Arial" w:hAnsi="Arial" w:cs="Arial"/>
                <w:b/>
                <w:noProof/>
                <w:sz w:val="28"/>
                <w:szCs w:val="28"/>
                <w:lang w:val="es-MX" w:eastAsia="es-MX" w:bidi="ar-SA"/>
              </w:rPr>
              <w:drawing>
                <wp:inline distT="0" distB="0" distL="0" distR="0">
                  <wp:extent cx="1363980" cy="936065"/>
                  <wp:effectExtent l="0" t="0" r="7620" b="0"/>
                  <wp:docPr id="15" name="Imagen 15" descr="C:\Users\maximo santana\Downloads\Captura de pantalla 2018-09-12 a la(s) 19.24.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aximo santana\Downloads\Captura de pantalla 2018-09-12 a la(s) 19.24.4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65" t="5995" r="6577" b="10090"/>
                          <a:stretch/>
                        </pic:blipFill>
                        <pic:spPr bwMode="auto">
                          <a:xfrm>
                            <a:off x="0" y="0"/>
                            <a:ext cx="1374515" cy="94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17016" w:rsidRDefault="00517016" w:rsidP="00517016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091" w:type="dxa"/>
          </w:tcPr>
          <w:p w:rsidR="004064DD" w:rsidRDefault="004064DD" w:rsidP="00F07C5A">
            <w:pPr>
              <w:pStyle w:val="Standard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C12695" w:rsidRDefault="00C12695" w:rsidP="00C12695">
            <w:pPr>
              <w:pStyle w:val="Standard"/>
              <w:jc w:val="center"/>
              <w:rPr>
                <w:rFonts w:ascii="Arial" w:hAnsi="Arial" w:cs="Arial"/>
              </w:rPr>
            </w:pPr>
          </w:p>
          <w:p w:rsidR="00C12695" w:rsidRPr="00C12695" w:rsidRDefault="00C12695" w:rsidP="00C12695">
            <w:pPr>
              <w:pStyle w:val="Standard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12695">
              <w:rPr>
                <w:rFonts w:ascii="Arial" w:hAnsi="Arial" w:cs="Arial"/>
              </w:rPr>
              <w:t>Almacena un selector que determina la rama por la que sigue el flujo</w:t>
            </w:r>
          </w:p>
        </w:tc>
      </w:tr>
    </w:tbl>
    <w:p w:rsidR="00461027" w:rsidRDefault="00461027" w:rsidP="008831D5">
      <w:pPr>
        <w:pStyle w:val="Standard"/>
        <w:rPr>
          <w:rFonts w:ascii="Arial" w:hAnsi="Arial" w:cs="Arial"/>
          <w:b/>
          <w:sz w:val="28"/>
          <w:szCs w:val="28"/>
        </w:rPr>
      </w:pPr>
    </w:p>
    <w:p w:rsidR="00C12695" w:rsidRDefault="00CA0762" w:rsidP="008831D5">
      <w:pPr>
        <w:pStyle w:val="Standard"/>
        <w:rPr>
          <w:rFonts w:ascii="Arial" w:hAnsi="Arial" w:cs="Arial"/>
          <w:b/>
          <w:sz w:val="28"/>
          <w:szCs w:val="28"/>
        </w:rPr>
      </w:pPr>
      <w:r w:rsidRPr="00CA0762">
        <w:rPr>
          <w:rFonts w:ascii="Arial" w:hAnsi="Arial" w:cs="Arial"/>
          <w:b/>
          <w:sz w:val="28"/>
          <w:szCs w:val="28"/>
        </w:rPr>
        <w:t>¿Qué es la estructura secuencial?</w:t>
      </w:r>
    </w:p>
    <w:p w:rsidR="00CA0762" w:rsidRDefault="00CA0762" w:rsidP="008831D5">
      <w:pPr>
        <w:pStyle w:val="Standard"/>
        <w:rPr>
          <w:rFonts w:ascii="Arial" w:hAnsi="Arial" w:cs="Arial"/>
          <w:b/>
          <w:sz w:val="28"/>
          <w:szCs w:val="28"/>
        </w:rPr>
      </w:pPr>
    </w:p>
    <w:p w:rsidR="00CA0762" w:rsidRDefault="00CA0762" w:rsidP="008831D5">
      <w:pPr>
        <w:pStyle w:val="Standard"/>
        <w:rPr>
          <w:rFonts w:ascii="Arial" w:hAnsi="Arial" w:cs="Arial"/>
        </w:rPr>
      </w:pPr>
      <w:r w:rsidRPr="00CA0762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aquella en la que una acción sigue a otra por lo que se llama </w:t>
      </w:r>
      <w:r w:rsidRPr="00CA0762">
        <w:rPr>
          <w:rFonts w:ascii="Arial" w:hAnsi="Arial" w:cs="Arial"/>
        </w:rPr>
        <w:t>secuencia</w:t>
      </w:r>
      <w:r>
        <w:rPr>
          <w:rFonts w:ascii="Arial" w:hAnsi="Arial" w:cs="Arial"/>
        </w:rPr>
        <w:t>.</w:t>
      </w:r>
    </w:p>
    <w:p w:rsidR="00CA0762" w:rsidRDefault="00CA0762" w:rsidP="008831D5">
      <w:pPr>
        <w:pStyle w:val="Standard"/>
        <w:rPr>
          <w:rFonts w:ascii="Arial" w:hAnsi="Arial" w:cs="Arial"/>
        </w:rPr>
      </w:pPr>
    </w:p>
    <w:p w:rsidR="00CA0762" w:rsidRDefault="00CA0762" w:rsidP="00CA0762">
      <w:pPr>
        <w:pStyle w:val="Standard"/>
        <w:jc w:val="center"/>
        <w:rPr>
          <w:rFonts w:ascii="Arial" w:hAnsi="Arial" w:cs="Arial"/>
        </w:rPr>
      </w:pPr>
      <w:r w:rsidRPr="00CA0762">
        <w:rPr>
          <w:rFonts w:ascii="Arial" w:hAnsi="Arial" w:cs="Arial"/>
          <w:lang w:val="es-MX"/>
        </w:rPr>
        <w:drawing>
          <wp:inline distT="0" distB="0" distL="0" distR="0">
            <wp:extent cx="2019300" cy="3451860"/>
            <wp:effectExtent l="0" t="0" r="0" b="0"/>
            <wp:docPr id="16" name="Imagen 16" descr="Resultado de imagen para estructura secuen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estructura secuencia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703" w:rsidRDefault="00806703" w:rsidP="00622A12">
      <w:pPr>
        <w:pStyle w:val="Standard"/>
        <w:rPr>
          <w:rFonts w:ascii="Arial" w:hAnsi="Arial" w:cs="Arial"/>
          <w:b/>
          <w:sz w:val="28"/>
          <w:szCs w:val="28"/>
        </w:rPr>
      </w:pPr>
    </w:p>
    <w:p w:rsidR="00806703" w:rsidRDefault="00806703" w:rsidP="00622A12">
      <w:pPr>
        <w:pStyle w:val="Standard"/>
        <w:rPr>
          <w:rFonts w:ascii="Arial" w:hAnsi="Arial" w:cs="Arial"/>
          <w:b/>
          <w:sz w:val="28"/>
          <w:szCs w:val="28"/>
        </w:rPr>
      </w:pPr>
    </w:p>
    <w:p w:rsidR="00806703" w:rsidRDefault="00806703" w:rsidP="00622A12">
      <w:pPr>
        <w:pStyle w:val="Standard"/>
        <w:rPr>
          <w:rFonts w:ascii="Arial" w:hAnsi="Arial" w:cs="Arial"/>
          <w:b/>
          <w:sz w:val="28"/>
          <w:szCs w:val="28"/>
        </w:rPr>
      </w:pPr>
    </w:p>
    <w:p w:rsidR="00806703" w:rsidRDefault="00806703" w:rsidP="00622A12">
      <w:pPr>
        <w:pStyle w:val="Standard"/>
        <w:rPr>
          <w:rFonts w:ascii="Arial" w:hAnsi="Arial" w:cs="Arial"/>
          <w:b/>
          <w:sz w:val="28"/>
          <w:szCs w:val="28"/>
        </w:rPr>
      </w:pPr>
    </w:p>
    <w:p w:rsidR="00806703" w:rsidRDefault="00806703" w:rsidP="00622A12">
      <w:pPr>
        <w:pStyle w:val="Standard"/>
        <w:rPr>
          <w:rFonts w:ascii="Arial" w:hAnsi="Arial" w:cs="Arial"/>
          <w:b/>
          <w:sz w:val="28"/>
          <w:szCs w:val="28"/>
        </w:rPr>
      </w:pPr>
    </w:p>
    <w:p w:rsidR="00CA0762" w:rsidRDefault="00622A12" w:rsidP="00622A12">
      <w:pPr>
        <w:pStyle w:val="Standard"/>
        <w:rPr>
          <w:rFonts w:ascii="Arial" w:hAnsi="Arial" w:cs="Arial"/>
          <w:b/>
          <w:sz w:val="28"/>
          <w:szCs w:val="28"/>
        </w:rPr>
      </w:pPr>
      <w:r w:rsidRPr="00622A12">
        <w:rPr>
          <w:rFonts w:ascii="Arial" w:hAnsi="Arial" w:cs="Arial"/>
          <w:b/>
          <w:sz w:val="28"/>
          <w:szCs w:val="28"/>
        </w:rPr>
        <w:lastRenderedPageBreak/>
        <w:t>¿Qué es la estructura condicional o de selección?</w:t>
      </w:r>
    </w:p>
    <w:p w:rsidR="00622A12" w:rsidRDefault="00622A12" w:rsidP="00622A12">
      <w:pPr>
        <w:pStyle w:val="Standard"/>
        <w:rPr>
          <w:rFonts w:ascii="Arial" w:hAnsi="Arial" w:cs="Arial"/>
          <w:b/>
          <w:sz w:val="28"/>
          <w:szCs w:val="28"/>
        </w:rPr>
      </w:pPr>
    </w:p>
    <w:p w:rsidR="00622A12" w:rsidRPr="00806703" w:rsidRDefault="00622A12" w:rsidP="00622A12">
      <w:pPr>
        <w:rPr>
          <w:rFonts w:ascii="Arial" w:hAnsi="Arial" w:cs="Arial"/>
        </w:rPr>
      </w:pPr>
      <w:r w:rsidRPr="00806703">
        <w:rPr>
          <w:rFonts w:ascii="Arial" w:hAnsi="Arial" w:cs="Arial"/>
        </w:rPr>
        <w:t>La estructura es útil cuando tenemos que hacer validaciones (una validación es una restricción en el programa) o seleccionar un dato, registró o variable.</w:t>
      </w:r>
    </w:p>
    <w:p w:rsidR="00622A12" w:rsidRDefault="00622A12" w:rsidP="00622A12">
      <w:pPr>
        <w:pStyle w:val="Standard"/>
        <w:rPr>
          <w:rFonts w:ascii="Arial" w:hAnsi="Arial" w:cs="Arial"/>
          <w:b/>
          <w:sz w:val="28"/>
          <w:szCs w:val="28"/>
        </w:rPr>
      </w:pPr>
    </w:p>
    <w:p w:rsidR="00622A12" w:rsidRDefault="00806703" w:rsidP="00806703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  <w:r w:rsidRPr="00806703">
        <w:rPr>
          <w:rFonts w:ascii="Arial" w:hAnsi="Arial" w:cs="Arial"/>
          <w:b/>
          <w:sz w:val="28"/>
          <w:szCs w:val="28"/>
          <w:lang w:val="es-MX"/>
        </w:rPr>
        <w:drawing>
          <wp:inline distT="0" distB="0" distL="0" distR="0">
            <wp:extent cx="3992880" cy="2072254"/>
            <wp:effectExtent l="0" t="0" r="7620" b="4445"/>
            <wp:docPr id="17" name="Imagen 17" descr="Resultado de imagen para estructura condicional o de selecciÃ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estructura condicional o de selecciÃ³n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9" t="8124" r="4707" b="11484"/>
                    <a:stretch/>
                  </pic:blipFill>
                  <pic:spPr bwMode="auto">
                    <a:xfrm>
                      <a:off x="0" y="0"/>
                      <a:ext cx="3994257" cy="207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703" w:rsidRDefault="00806703" w:rsidP="00806703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:rsidR="00806703" w:rsidRDefault="00806703" w:rsidP="00806703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</w:p>
    <w:p w:rsidR="007B5AA5" w:rsidRDefault="007B5AA5" w:rsidP="00806703">
      <w:pPr>
        <w:pStyle w:val="Standard"/>
      </w:pPr>
      <w:r>
        <w:rPr>
          <w:rFonts w:ascii="Arial" w:hAnsi="Arial" w:cs="Arial"/>
          <w:b/>
          <w:sz w:val="28"/>
          <w:szCs w:val="28"/>
        </w:rPr>
        <w:t>Condicional Simple</w:t>
      </w:r>
      <w:r w:rsidR="00806703" w:rsidRPr="00806703">
        <w:t xml:space="preserve"> </w:t>
      </w:r>
    </w:p>
    <w:p w:rsidR="007B5AA5" w:rsidRDefault="007B5AA5" w:rsidP="00806703">
      <w:pPr>
        <w:pStyle w:val="Standard"/>
      </w:pPr>
    </w:p>
    <w:p w:rsidR="00806703" w:rsidRPr="00806703" w:rsidRDefault="00806703" w:rsidP="00806703">
      <w:pPr>
        <w:pStyle w:val="Standard"/>
        <w:rPr>
          <w:rFonts w:ascii="Arial" w:hAnsi="Arial" w:cs="Arial"/>
        </w:rPr>
      </w:pPr>
      <w:r w:rsidRPr="00806703">
        <w:rPr>
          <w:rFonts w:ascii="Arial" w:hAnsi="Arial" w:cs="Arial"/>
        </w:rPr>
        <w:t>Se evalúa la expresión lógica y si se cumple (si la condición es verdadera) se ejecutan las</w:t>
      </w:r>
    </w:p>
    <w:p w:rsidR="00806703" w:rsidRPr="00806703" w:rsidRDefault="007B5AA5" w:rsidP="00806703">
      <w:pPr>
        <w:pStyle w:val="Standard"/>
        <w:rPr>
          <w:rFonts w:ascii="Arial" w:hAnsi="Arial" w:cs="Arial"/>
        </w:rPr>
      </w:pPr>
      <w:r w:rsidRPr="00806703">
        <w:rPr>
          <w:rFonts w:ascii="Arial" w:hAnsi="Arial" w:cs="Arial"/>
        </w:rPr>
        <w:t>Instrucciones</w:t>
      </w:r>
      <w:r w:rsidR="00806703" w:rsidRPr="00806703">
        <w:rPr>
          <w:rFonts w:ascii="Arial" w:hAnsi="Arial" w:cs="Arial"/>
        </w:rPr>
        <w:t xml:space="preserve"> del bloque [Acciones]. Si no se cumple la condición, se continúa con el flujo</w:t>
      </w:r>
    </w:p>
    <w:p w:rsidR="00806703" w:rsidRDefault="007B5AA5" w:rsidP="00806703">
      <w:pPr>
        <w:pStyle w:val="Standard"/>
        <w:rPr>
          <w:rFonts w:ascii="Arial" w:hAnsi="Arial" w:cs="Arial"/>
        </w:rPr>
      </w:pPr>
      <w:r w:rsidRPr="00806703">
        <w:rPr>
          <w:rFonts w:ascii="Arial" w:hAnsi="Arial" w:cs="Arial"/>
        </w:rPr>
        <w:t>Normal</w:t>
      </w:r>
      <w:r w:rsidR="00806703" w:rsidRPr="00806703">
        <w:rPr>
          <w:rFonts w:ascii="Arial" w:hAnsi="Arial" w:cs="Arial"/>
        </w:rPr>
        <w:t xml:space="preserve"> del programa.</w:t>
      </w:r>
    </w:p>
    <w:p w:rsidR="007B5AA5" w:rsidRDefault="007B5AA5" w:rsidP="00806703">
      <w:pPr>
        <w:pStyle w:val="Standard"/>
        <w:rPr>
          <w:rFonts w:ascii="Arial" w:hAnsi="Arial" w:cs="Arial"/>
        </w:rPr>
      </w:pPr>
    </w:p>
    <w:p w:rsidR="007B5AA5" w:rsidRDefault="007B5AA5" w:rsidP="00806703">
      <w:pPr>
        <w:pStyle w:val="Standard"/>
        <w:rPr>
          <w:rFonts w:ascii="Arial" w:hAnsi="Arial" w:cs="Arial"/>
        </w:rPr>
      </w:pPr>
    </w:p>
    <w:p w:rsidR="007B5AA5" w:rsidRDefault="007B5AA5" w:rsidP="007B5AA5">
      <w:pPr>
        <w:pStyle w:val="Standard"/>
        <w:jc w:val="center"/>
        <w:rPr>
          <w:rFonts w:ascii="Arial" w:hAnsi="Arial" w:cs="Arial"/>
        </w:rPr>
      </w:pPr>
      <w:r w:rsidRPr="007B5AA5">
        <w:rPr>
          <w:rFonts w:ascii="Arial" w:hAnsi="Arial" w:cs="Arial"/>
          <w:lang w:val="es-MX"/>
        </w:rPr>
        <w:drawing>
          <wp:inline distT="0" distB="0" distL="0" distR="0">
            <wp:extent cx="3375660" cy="1958340"/>
            <wp:effectExtent l="0" t="0" r="0" b="3810"/>
            <wp:docPr id="18" name="Imagen 18" descr="estructura condicional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structura condicional simpl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1" t="5316" r="3578" b="9300"/>
                    <a:stretch/>
                  </pic:blipFill>
                  <pic:spPr bwMode="auto">
                    <a:xfrm>
                      <a:off x="0" y="0"/>
                      <a:ext cx="33756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AA5" w:rsidRPr="007B5AA5" w:rsidRDefault="007B5AA5" w:rsidP="007B5AA5"/>
    <w:p w:rsidR="007B5AA5" w:rsidRDefault="007B5AA5" w:rsidP="007B5AA5"/>
    <w:p w:rsidR="007B5AA5" w:rsidRDefault="007B5AA5" w:rsidP="007B5AA5">
      <w:pPr>
        <w:tabs>
          <w:tab w:val="left" w:pos="9636"/>
        </w:tabs>
      </w:pPr>
      <w:r>
        <w:tab/>
      </w:r>
    </w:p>
    <w:p w:rsidR="007B5AA5" w:rsidRDefault="007B5AA5" w:rsidP="007B5AA5">
      <w:pPr>
        <w:tabs>
          <w:tab w:val="left" w:pos="9636"/>
        </w:tabs>
      </w:pPr>
    </w:p>
    <w:p w:rsidR="007B5AA5" w:rsidRDefault="007B5AA5" w:rsidP="007B5AA5">
      <w:pPr>
        <w:tabs>
          <w:tab w:val="left" w:pos="9636"/>
        </w:tabs>
      </w:pPr>
    </w:p>
    <w:p w:rsidR="007B5AA5" w:rsidRDefault="007B5AA5" w:rsidP="007B5AA5">
      <w:pPr>
        <w:tabs>
          <w:tab w:val="left" w:pos="9636"/>
        </w:tabs>
      </w:pPr>
    </w:p>
    <w:p w:rsidR="007B5AA5" w:rsidRDefault="007B5AA5" w:rsidP="007B5AA5">
      <w:pPr>
        <w:tabs>
          <w:tab w:val="left" w:pos="9636"/>
        </w:tabs>
      </w:pPr>
    </w:p>
    <w:p w:rsidR="007B5AA5" w:rsidRDefault="007B5AA5" w:rsidP="007B5AA5">
      <w:pPr>
        <w:tabs>
          <w:tab w:val="left" w:pos="9636"/>
        </w:tabs>
      </w:pPr>
    </w:p>
    <w:p w:rsidR="007B5AA5" w:rsidRDefault="007B5AA5" w:rsidP="007B5AA5">
      <w:pPr>
        <w:tabs>
          <w:tab w:val="left" w:pos="9636"/>
        </w:tabs>
      </w:pPr>
    </w:p>
    <w:p w:rsidR="007B5AA5" w:rsidRDefault="007B5AA5" w:rsidP="007B5AA5">
      <w:pPr>
        <w:tabs>
          <w:tab w:val="left" w:pos="9636"/>
        </w:tabs>
      </w:pPr>
    </w:p>
    <w:p w:rsidR="007B5AA5" w:rsidRDefault="007B5AA5" w:rsidP="007B5AA5">
      <w:pPr>
        <w:tabs>
          <w:tab w:val="left" w:pos="9636"/>
        </w:tabs>
      </w:pPr>
    </w:p>
    <w:p w:rsidR="007B5AA5" w:rsidRDefault="007B5AA5" w:rsidP="007B5AA5">
      <w:pPr>
        <w:tabs>
          <w:tab w:val="left" w:pos="9636"/>
        </w:tabs>
      </w:pPr>
    </w:p>
    <w:p w:rsidR="007B5AA5" w:rsidRDefault="007B5AA5" w:rsidP="007B5AA5">
      <w:pPr>
        <w:tabs>
          <w:tab w:val="left" w:pos="9636"/>
        </w:tabs>
      </w:pPr>
    </w:p>
    <w:p w:rsidR="007B5AA5" w:rsidRDefault="007B5AA5" w:rsidP="007B5AA5">
      <w:pPr>
        <w:tabs>
          <w:tab w:val="left" w:pos="9636"/>
        </w:tabs>
      </w:pPr>
    </w:p>
    <w:p w:rsidR="007B5AA5" w:rsidRDefault="007B5AA5" w:rsidP="007B5AA5">
      <w:pPr>
        <w:tabs>
          <w:tab w:val="left" w:pos="9636"/>
        </w:tabs>
      </w:pPr>
    </w:p>
    <w:p w:rsidR="007B5AA5" w:rsidRDefault="007B5AA5" w:rsidP="007B5AA5">
      <w:pPr>
        <w:tabs>
          <w:tab w:val="left" w:pos="9636"/>
        </w:tabs>
      </w:pPr>
    </w:p>
    <w:p w:rsidR="007B5AA5" w:rsidRPr="007D4EB2" w:rsidRDefault="007B5AA5" w:rsidP="007B5AA5">
      <w:pPr>
        <w:tabs>
          <w:tab w:val="left" w:pos="9636"/>
        </w:tabs>
        <w:rPr>
          <w:rFonts w:ascii="Arial" w:hAnsi="Arial" w:cs="Arial"/>
          <w:b/>
        </w:rPr>
      </w:pPr>
      <w:r w:rsidRPr="007D4EB2">
        <w:rPr>
          <w:rFonts w:ascii="Arial" w:hAnsi="Arial" w:cs="Arial"/>
          <w:b/>
        </w:rPr>
        <w:lastRenderedPageBreak/>
        <w:t>Diagrama de flujo con condicional.</w:t>
      </w:r>
    </w:p>
    <w:p w:rsidR="007B5AA5" w:rsidRDefault="007B5AA5" w:rsidP="007B5AA5">
      <w:pPr>
        <w:tabs>
          <w:tab w:val="left" w:pos="9636"/>
        </w:tabs>
      </w:pPr>
    </w:p>
    <w:p w:rsidR="007B5AA5" w:rsidRDefault="007D4EB2" w:rsidP="007B5AA5">
      <w:pPr>
        <w:shd w:val="clear" w:color="auto" w:fill="FFFFFF" w:themeFill="background1"/>
        <w:tabs>
          <w:tab w:val="left" w:pos="9636"/>
        </w:tabs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2070100</wp:posOffset>
                </wp:positionV>
                <wp:extent cx="784860" cy="320040"/>
                <wp:effectExtent l="0" t="0" r="15240" b="22860"/>
                <wp:wrapNone/>
                <wp:docPr id="21" name="Documen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200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EB2" w:rsidRPr="007D4EB2" w:rsidRDefault="007D4EB2" w:rsidP="007D4EB2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7D4EB2">
                              <w:rPr>
                                <w:sz w:val="12"/>
                                <w:szCs w:val="12"/>
                                <w:lang w:val="es-MX"/>
                              </w:rPr>
                              <w:t>“Valor I</w:t>
                            </w:r>
                            <w:r>
                              <w:rPr>
                                <w:sz w:val="12"/>
                                <w:szCs w:val="12"/>
                                <w:lang w:val="es-MX"/>
                              </w:rPr>
                              <w:t>nicial”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21" o:spid="_x0000_s1026" type="#_x0000_t114" style="position:absolute;left:0;text-align:left;margin-left:225.9pt;margin-top:163pt;width:61.8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" fillcolor="#5b9bd5 [3204]" strokecolor="#1f4d78 [1604]" strokeweight="1pt">
                <v:textbox>
                  <w:txbxContent>
                    <w:p w:rsidR="007D4EB2" w:rsidRPr="007D4EB2" w:rsidRDefault="007D4EB2" w:rsidP="007D4EB2">
                      <w:pPr>
                        <w:jc w:val="center"/>
                        <w:rPr>
                          <w:sz w:val="12"/>
                          <w:szCs w:val="12"/>
                          <w:lang w:val="es-MX"/>
                        </w:rPr>
                      </w:pPr>
                      <w:r w:rsidRPr="007D4EB2">
                        <w:rPr>
                          <w:sz w:val="12"/>
                          <w:szCs w:val="12"/>
                          <w:lang w:val="es-MX"/>
                        </w:rPr>
                        <w:t>“Valor I</w:t>
                      </w:r>
                      <w:r>
                        <w:rPr>
                          <w:sz w:val="12"/>
                          <w:szCs w:val="12"/>
                          <w:lang w:val="es-MX"/>
                        </w:rPr>
                        <w:t>nicial”</w:t>
                      </w:r>
                    </w:p>
                  </w:txbxContent>
                </v:textbox>
              </v:shape>
            </w:pict>
          </mc:Fallback>
        </mc:AlternateContent>
      </w:r>
      <w:r w:rsidR="007B5AA5" w:rsidRPr="007B5AA5">
        <w:rPr>
          <w:noProof/>
          <w:highlight w:val="yellow"/>
          <w:lang w:val="es-MX" w:eastAsia="es-MX" w:bidi="ar-SA"/>
        </w:rPr>
        <w:drawing>
          <wp:inline distT="0" distB="0" distL="0" distR="0">
            <wp:extent cx="2758440" cy="3923921"/>
            <wp:effectExtent l="0" t="0" r="3810" b="635"/>
            <wp:docPr id="19" name="Imagen 19" descr="C:\Users\maximo santana\Downloads\Captura de pantalla 2018-09-12 a la(s) 20.22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aximo santana\Downloads\Captura de pantalla 2018-09-12 a la(s) 20.22.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78" cy="393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EB2" w:rsidRDefault="007D4EB2" w:rsidP="007B5AA5">
      <w:pPr>
        <w:shd w:val="clear" w:color="auto" w:fill="FFFFFF" w:themeFill="background1"/>
        <w:tabs>
          <w:tab w:val="left" w:pos="9636"/>
        </w:tabs>
        <w:jc w:val="center"/>
      </w:pPr>
    </w:p>
    <w:p w:rsidR="007D4EB2" w:rsidRDefault="007D4EB2" w:rsidP="007D4EB2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 w:rsidRPr="007D4EB2">
        <w:rPr>
          <w:rFonts w:ascii="Arial" w:hAnsi="Arial" w:cs="Arial"/>
          <w:b/>
          <w:sz w:val="28"/>
          <w:szCs w:val="28"/>
        </w:rPr>
        <w:t>Condicional multiple.</w:t>
      </w:r>
    </w:p>
    <w:p w:rsidR="007D4EB2" w:rsidRDefault="007D4EB2" w:rsidP="007D4EB2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7D4EB2" w:rsidRPr="007D4EB2" w:rsidRDefault="007D4EB2" w:rsidP="007D4EB2">
      <w:pPr>
        <w:shd w:val="clear" w:color="auto" w:fill="FFFFFF" w:themeFill="background1"/>
        <w:tabs>
          <w:tab w:val="left" w:pos="9636"/>
        </w:tabs>
        <w:rPr>
          <w:rFonts w:ascii="Arial" w:hAnsi="Arial" w:cs="Arial"/>
        </w:rPr>
      </w:pPr>
      <w:r w:rsidRPr="007D4EB2">
        <w:rPr>
          <w:rFonts w:ascii="Arial" w:hAnsi="Arial" w:cs="Arial"/>
        </w:rPr>
        <w:t>Es una toma de decisión especializada que permiten evaluar una variable con distintos posibles resultados, ejecutando para cada caso una serie de instrucciones especificas</w:t>
      </w:r>
      <w:r>
        <w:rPr>
          <w:rFonts w:ascii="Arial" w:hAnsi="Arial" w:cs="Arial"/>
        </w:rPr>
        <w:t>.</w:t>
      </w:r>
    </w:p>
    <w:p w:rsidR="007D4EB2" w:rsidRDefault="007D4EB2" w:rsidP="007D4EB2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7D4EB2" w:rsidRDefault="007D4EB2" w:rsidP="007D4EB2">
      <w:pPr>
        <w:shd w:val="clear" w:color="auto" w:fill="FFFFFF" w:themeFill="background1"/>
        <w:tabs>
          <w:tab w:val="left" w:pos="9636"/>
        </w:tabs>
        <w:jc w:val="center"/>
        <w:rPr>
          <w:rFonts w:ascii="Arial" w:hAnsi="Arial" w:cs="Arial"/>
          <w:b/>
          <w:sz w:val="28"/>
          <w:szCs w:val="28"/>
        </w:rPr>
      </w:pPr>
      <w:r w:rsidRPr="007D4EB2">
        <w:rPr>
          <w:rFonts w:ascii="Arial" w:hAnsi="Arial" w:cs="Arial"/>
          <w:b/>
          <w:noProof/>
          <w:sz w:val="28"/>
          <w:szCs w:val="28"/>
          <w:lang w:val="es-MX" w:eastAsia="es-MX" w:bidi="ar-SA"/>
        </w:rPr>
        <w:drawing>
          <wp:inline distT="0" distB="0" distL="0" distR="0">
            <wp:extent cx="3870960" cy="2903778"/>
            <wp:effectExtent l="0" t="0" r="0" b="0"/>
            <wp:docPr id="23" name="Imagen 23" descr="C:\Users\maximo santana\Downloads\IMG_20180912_2010499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ximo santana\Downloads\IMG_20180912_201049995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397" cy="290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EB2" w:rsidRDefault="007D4EB2" w:rsidP="007D4EB2">
      <w:pPr>
        <w:shd w:val="clear" w:color="auto" w:fill="FFFFFF" w:themeFill="background1"/>
        <w:tabs>
          <w:tab w:val="left" w:pos="9636"/>
        </w:tabs>
        <w:jc w:val="center"/>
        <w:rPr>
          <w:rFonts w:ascii="Arial" w:hAnsi="Arial" w:cs="Arial"/>
          <w:b/>
          <w:sz w:val="28"/>
          <w:szCs w:val="28"/>
        </w:rPr>
      </w:pPr>
    </w:p>
    <w:p w:rsidR="007D4EB2" w:rsidRDefault="007D4EB2" w:rsidP="007D4EB2">
      <w:pPr>
        <w:shd w:val="clear" w:color="auto" w:fill="FFFFFF" w:themeFill="background1"/>
        <w:tabs>
          <w:tab w:val="left" w:pos="9636"/>
        </w:tabs>
        <w:jc w:val="center"/>
        <w:rPr>
          <w:rFonts w:ascii="Arial" w:hAnsi="Arial" w:cs="Arial"/>
          <w:b/>
          <w:sz w:val="28"/>
          <w:szCs w:val="28"/>
        </w:rPr>
      </w:pPr>
    </w:p>
    <w:p w:rsidR="007D4EB2" w:rsidRDefault="007D4EB2" w:rsidP="007D4EB2">
      <w:pPr>
        <w:shd w:val="clear" w:color="auto" w:fill="FFFFFF" w:themeFill="background1"/>
        <w:tabs>
          <w:tab w:val="left" w:pos="9636"/>
        </w:tabs>
        <w:jc w:val="center"/>
        <w:rPr>
          <w:rFonts w:ascii="Arial" w:hAnsi="Arial" w:cs="Arial"/>
          <w:b/>
          <w:sz w:val="28"/>
          <w:szCs w:val="28"/>
        </w:rPr>
      </w:pPr>
    </w:p>
    <w:p w:rsidR="007D4EB2" w:rsidRDefault="007D4EB2" w:rsidP="007D4EB2">
      <w:pPr>
        <w:shd w:val="clear" w:color="auto" w:fill="FFFFFF" w:themeFill="background1"/>
        <w:tabs>
          <w:tab w:val="left" w:pos="9636"/>
        </w:tabs>
        <w:jc w:val="center"/>
        <w:rPr>
          <w:rFonts w:ascii="Arial" w:hAnsi="Arial" w:cs="Arial"/>
          <w:b/>
          <w:sz w:val="28"/>
          <w:szCs w:val="28"/>
        </w:rPr>
      </w:pPr>
    </w:p>
    <w:p w:rsidR="007D4EB2" w:rsidRDefault="007D4EB2" w:rsidP="007D4EB2">
      <w:pPr>
        <w:shd w:val="clear" w:color="auto" w:fill="FFFFFF" w:themeFill="background1"/>
        <w:tabs>
          <w:tab w:val="left" w:pos="9636"/>
        </w:tabs>
        <w:jc w:val="center"/>
        <w:rPr>
          <w:rFonts w:ascii="Arial" w:hAnsi="Arial" w:cs="Arial"/>
          <w:b/>
          <w:sz w:val="28"/>
          <w:szCs w:val="28"/>
        </w:rPr>
      </w:pPr>
    </w:p>
    <w:p w:rsidR="007D4EB2" w:rsidRDefault="00136894" w:rsidP="007D4EB2">
      <w:pPr>
        <w:shd w:val="clear" w:color="auto" w:fill="FFFFFF" w:themeFill="background1"/>
        <w:tabs>
          <w:tab w:val="left" w:pos="9636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TAREA.</w:t>
      </w:r>
    </w:p>
    <w:p w:rsidR="00136894" w:rsidRDefault="00136894" w:rsidP="007D4EB2">
      <w:pPr>
        <w:shd w:val="clear" w:color="auto" w:fill="FFFFFF" w:themeFill="background1"/>
        <w:tabs>
          <w:tab w:val="left" w:pos="9636"/>
        </w:tabs>
        <w:jc w:val="center"/>
        <w:rPr>
          <w:rFonts w:ascii="Arial" w:hAnsi="Arial" w:cs="Arial"/>
          <w:b/>
          <w:sz w:val="28"/>
          <w:szCs w:val="28"/>
        </w:rPr>
      </w:pPr>
    </w:p>
    <w:p w:rsidR="00136894" w:rsidRDefault="00136894" w:rsidP="007D4EB2">
      <w:pPr>
        <w:shd w:val="clear" w:color="auto" w:fill="FFFFFF" w:themeFill="background1"/>
        <w:tabs>
          <w:tab w:val="left" w:pos="9636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Calculadora para 2 variables.</w:t>
      </w: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BB5D55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16151D" wp14:editId="1534C584">
                <wp:simplePos x="0" y="0"/>
                <wp:positionH relativeFrom="column">
                  <wp:posOffset>3371850</wp:posOffset>
                </wp:positionH>
                <wp:positionV relativeFrom="paragraph">
                  <wp:posOffset>3393440</wp:posOffset>
                </wp:positionV>
                <wp:extent cx="45719" cy="251460"/>
                <wp:effectExtent l="19050" t="0" r="31115" b="34290"/>
                <wp:wrapNone/>
                <wp:docPr id="51" name="Flecha abaj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1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4CA0B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51" o:spid="_x0000_s1026" type="#_x0000_t67" style="position:absolute;margin-left:265.5pt;margin-top:267.2pt;width:3.6pt;height:19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" adj="19636" fillcolor="#5b9bd5 [3204]" strokecolor="#1f4d78 [1604]" strokeweight="1pt"/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8A1379" wp14:editId="6019DD79">
                <wp:simplePos x="0" y="0"/>
                <wp:positionH relativeFrom="column">
                  <wp:posOffset>3362960</wp:posOffset>
                </wp:positionH>
                <wp:positionV relativeFrom="paragraph">
                  <wp:posOffset>6098540</wp:posOffset>
                </wp:positionV>
                <wp:extent cx="53340" cy="373380"/>
                <wp:effectExtent l="19050" t="0" r="41910" b="45720"/>
                <wp:wrapNone/>
                <wp:docPr id="52" name="Flecha abaj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373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58C5D" id="Flecha abajo 52" o:spid="_x0000_s1026" type="#_x0000_t67" style="position:absolute;margin-left:264.8pt;margin-top:480.2pt;width:4.2pt;height:29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" adj="20057" fillcolor="#5b9bd5 [3204]" strokecolor="#1f4d78 [1604]" strokeweight="1pt"/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5266F6" wp14:editId="0344DCD0">
                <wp:simplePos x="0" y="0"/>
                <wp:positionH relativeFrom="column">
                  <wp:posOffset>3044190</wp:posOffset>
                </wp:positionH>
                <wp:positionV relativeFrom="paragraph">
                  <wp:posOffset>6510020</wp:posOffset>
                </wp:positionV>
                <wp:extent cx="746760" cy="525780"/>
                <wp:effectExtent l="0" t="0" r="15240" b="26670"/>
                <wp:wrapNone/>
                <wp:docPr id="53" name="Documen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5257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D55" w:rsidRPr="00367F96" w:rsidRDefault="00BB5D55" w:rsidP="00BB5D5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266F6" id="Documento 53" o:spid="_x0000_s1027" type="#_x0000_t114" style="position:absolute;margin-left:239.7pt;margin-top:512.6pt;width:58.8pt;height:41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" fillcolor="#5b9bd5 [3204]" strokecolor="#1f4d78 [1604]" strokeweight="1pt">
                <v:textbox>
                  <w:txbxContent>
                    <w:p w:rsidR="00BB5D55" w:rsidRPr="00367F96" w:rsidRDefault="00BB5D55" w:rsidP="00BB5D5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VDiv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D7CB31" wp14:editId="089AD00D">
                <wp:simplePos x="0" y="0"/>
                <wp:positionH relativeFrom="column">
                  <wp:posOffset>3371215</wp:posOffset>
                </wp:positionH>
                <wp:positionV relativeFrom="paragraph">
                  <wp:posOffset>5481320</wp:posOffset>
                </wp:positionV>
                <wp:extent cx="45719" cy="251460"/>
                <wp:effectExtent l="19050" t="0" r="31115" b="34290"/>
                <wp:wrapNone/>
                <wp:docPr id="54" name="Flecha abaj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1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B8371" id="Flecha abajo 54" o:spid="_x0000_s1026" type="#_x0000_t67" style="position:absolute;margin-left:265.45pt;margin-top:431.6pt;width:3.6pt;height:19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" adj="19636" fillcolor="#5b9bd5 [3204]" strokecolor="#1f4d78 [1604]" strokeweight="1pt"/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2C4480" wp14:editId="5B4CBF83">
                <wp:simplePos x="0" y="0"/>
                <wp:positionH relativeFrom="column">
                  <wp:posOffset>3380105</wp:posOffset>
                </wp:positionH>
                <wp:positionV relativeFrom="paragraph">
                  <wp:posOffset>4749800</wp:posOffset>
                </wp:positionV>
                <wp:extent cx="45719" cy="236220"/>
                <wp:effectExtent l="19050" t="0" r="31115" b="30480"/>
                <wp:wrapNone/>
                <wp:docPr id="55" name="Flecha abaj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72F8A" id="Flecha abajo 55" o:spid="_x0000_s1026" type="#_x0000_t67" style="position:absolute;margin-left:266.15pt;margin-top:374pt;width:3.6pt;height:18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" adj="19510" fillcolor="#5b9bd5 [3204]" strokecolor="#1f4d78 [1604]" strokeweight="1pt"/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5BF5CF" wp14:editId="24F1CB49">
                <wp:simplePos x="0" y="0"/>
                <wp:positionH relativeFrom="column">
                  <wp:posOffset>3386455</wp:posOffset>
                </wp:positionH>
                <wp:positionV relativeFrom="paragraph">
                  <wp:posOffset>4132580</wp:posOffset>
                </wp:positionV>
                <wp:extent cx="53975" cy="251460"/>
                <wp:effectExtent l="19050" t="0" r="41275" b="34290"/>
                <wp:wrapNone/>
                <wp:docPr id="56" name="Flecha abaj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251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62EA4" id="Flecha abajo 56" o:spid="_x0000_s1026" type="#_x0000_t67" style="position:absolute;margin-left:266.65pt;margin-top:325.4pt;width:4.25pt;height:19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" adj="19282" fillcolor="#5b9bd5 [3204]" strokecolor="#1f4d78 [1604]" strokeweight="1pt"/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107520" wp14:editId="716A4302">
                <wp:simplePos x="0" y="0"/>
                <wp:positionH relativeFrom="column">
                  <wp:posOffset>2975610</wp:posOffset>
                </wp:positionH>
                <wp:positionV relativeFrom="paragraph">
                  <wp:posOffset>3683000</wp:posOffset>
                </wp:positionV>
                <wp:extent cx="822960" cy="487680"/>
                <wp:effectExtent l="0" t="0" r="15240" b="26670"/>
                <wp:wrapNone/>
                <wp:docPr id="57" name="Documen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876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D55" w:rsidRPr="00F73453" w:rsidRDefault="00BB5D55" w:rsidP="00BB5D5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07520" id="Documento 57" o:spid="_x0000_s1028" type="#_x0000_t114" style="position:absolute;margin-left:234.3pt;margin-top:290pt;width:64.8pt;height:38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" fillcolor="#5b9bd5 [3204]" strokecolor="#1f4d78 [1604]" strokeweight="1pt">
                <v:textbox>
                  <w:txbxContent>
                    <w:p w:rsidR="00BB5D55" w:rsidRPr="00F73453" w:rsidRDefault="00BB5D55" w:rsidP="00BB5D5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99A3A2" wp14:editId="652733B9">
                <wp:simplePos x="0" y="0"/>
                <wp:positionH relativeFrom="column">
                  <wp:posOffset>2952750</wp:posOffset>
                </wp:positionH>
                <wp:positionV relativeFrom="paragraph">
                  <wp:posOffset>33020</wp:posOffset>
                </wp:positionV>
                <wp:extent cx="944880" cy="411480"/>
                <wp:effectExtent l="0" t="0" r="26670" b="26670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D55" w:rsidRPr="00136894" w:rsidRDefault="00BB5D55" w:rsidP="00BB5D55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99A3A2" id="Elipse 58" o:spid="_x0000_s1029" style="position:absolute;margin-left:232.5pt;margin-top:2.6pt;width:74.4pt;height:32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B5D55" w:rsidRPr="00136894" w:rsidRDefault="00BB5D55" w:rsidP="00BB5D55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F8310D" wp14:editId="6B7E8853">
                <wp:simplePos x="0" y="0"/>
                <wp:positionH relativeFrom="column">
                  <wp:posOffset>3402330</wp:posOffset>
                </wp:positionH>
                <wp:positionV relativeFrom="paragraph">
                  <wp:posOffset>459740</wp:posOffset>
                </wp:positionV>
                <wp:extent cx="45719" cy="251460"/>
                <wp:effectExtent l="19050" t="0" r="31115" b="34290"/>
                <wp:wrapNone/>
                <wp:docPr id="59" name="Flecha abaj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1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8EF1F" id="Flecha abajo 59" o:spid="_x0000_s1026" type="#_x0000_t67" style="position:absolute;margin-left:267.9pt;margin-top:36.2pt;width:3.6pt;height:19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" adj="19636" fillcolor="#5b9bd5 [3204]" strokecolor="#1f4d78 [1604]" strokeweight="1pt"/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40D8BA" wp14:editId="02C74C16">
                <wp:simplePos x="0" y="0"/>
                <wp:positionH relativeFrom="column">
                  <wp:posOffset>3387090</wp:posOffset>
                </wp:positionH>
                <wp:positionV relativeFrom="paragraph">
                  <wp:posOffset>1358900</wp:posOffset>
                </wp:positionV>
                <wp:extent cx="68580" cy="266700"/>
                <wp:effectExtent l="19050" t="0" r="45720" b="38100"/>
                <wp:wrapNone/>
                <wp:docPr id="60" name="Flecha abaj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7E74A" id="Flecha abajo 60" o:spid="_x0000_s1026" type="#_x0000_t67" style="position:absolute;margin-left:266.7pt;margin-top:107pt;width:5.4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" adj="18823" fillcolor="#5b9bd5 [3204]" strokecolor="#1f4d78 [1604]" strokeweight="1pt"/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BEACDA" wp14:editId="57F9FE43">
                <wp:simplePos x="0" y="0"/>
                <wp:positionH relativeFrom="column">
                  <wp:posOffset>2701290</wp:posOffset>
                </wp:positionH>
                <wp:positionV relativeFrom="paragraph">
                  <wp:posOffset>734060</wp:posOffset>
                </wp:positionV>
                <wp:extent cx="1607820" cy="624840"/>
                <wp:effectExtent l="0" t="0" r="11430" b="2286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D55" w:rsidRDefault="00BB5D55" w:rsidP="00BB5D5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a, b: ENTEROS</w:t>
                            </w:r>
                          </w:p>
                          <w:p w:rsidR="00BB5D55" w:rsidRDefault="00BB5D55" w:rsidP="00BB5D5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VSum, VRes, VMult, VDiv: REAL</w:t>
                            </w:r>
                          </w:p>
                          <w:p w:rsidR="00BB5D55" w:rsidRPr="00136894" w:rsidRDefault="00BB5D55" w:rsidP="00BB5D5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EACDA" id="Rectángulo 61" o:spid="_x0000_s1030" style="position:absolute;margin-left:212.7pt;margin-top:57.8pt;width:126.6pt;height:49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" fillcolor="#5b9bd5 [3204]" strokecolor="#1f4d78 [1604]" strokeweight="1pt">
                <v:textbox>
                  <w:txbxContent>
                    <w:p w:rsidR="00BB5D55" w:rsidRDefault="00BB5D55" w:rsidP="00BB5D5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a, b: ENTEROS</w:t>
                      </w:r>
                    </w:p>
                    <w:p w:rsidR="00BB5D55" w:rsidRDefault="00BB5D55" w:rsidP="00BB5D5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VSum, VRes, VMult, VDiv: REAL</w:t>
                      </w:r>
                    </w:p>
                    <w:p w:rsidR="00BB5D55" w:rsidRPr="00136894" w:rsidRDefault="00BB5D55" w:rsidP="00BB5D55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9C43BB" wp14:editId="01DF2C49">
                <wp:simplePos x="0" y="0"/>
                <wp:positionH relativeFrom="column">
                  <wp:posOffset>2632710</wp:posOffset>
                </wp:positionH>
                <wp:positionV relativeFrom="paragraph">
                  <wp:posOffset>5748020</wp:posOffset>
                </wp:positionV>
                <wp:extent cx="1600200" cy="350520"/>
                <wp:effectExtent l="0" t="0" r="38100" b="11430"/>
                <wp:wrapNone/>
                <wp:docPr id="62" name="Pentágon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5052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D55" w:rsidRPr="00F73453" w:rsidRDefault="00BB5D55" w:rsidP="00BB5D5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VDiv=funDiv(a,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C43BB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62" o:spid="_x0000_s1031" type="#_x0000_t15" style="position:absolute;margin-left:207.3pt;margin-top:452.6pt;width:126pt;height:27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" adj="19234" fillcolor="#5b9bd5 [3204]" strokecolor="#1f4d78 [1604]" strokeweight="1pt">
                <v:textbox>
                  <w:txbxContent>
                    <w:p w:rsidR="00BB5D55" w:rsidRPr="00F73453" w:rsidRDefault="00BB5D55" w:rsidP="00BB5D5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VDiv=funDiv(a, 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B2ADB4" wp14:editId="06BED3A6">
                <wp:simplePos x="0" y="0"/>
                <wp:positionH relativeFrom="column">
                  <wp:posOffset>3074670</wp:posOffset>
                </wp:positionH>
                <wp:positionV relativeFrom="paragraph">
                  <wp:posOffset>5016500</wp:posOffset>
                </wp:positionV>
                <wp:extent cx="754380" cy="525780"/>
                <wp:effectExtent l="0" t="0" r="26670" b="26670"/>
                <wp:wrapNone/>
                <wp:docPr id="63" name="Documen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5257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D55" w:rsidRPr="00F73453" w:rsidRDefault="00BB5D55" w:rsidP="00BB5D5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VMult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2ADB4" id="Documento 63" o:spid="_x0000_s1032" type="#_x0000_t114" style="position:absolute;margin-left:242.1pt;margin-top:395pt;width:59.4pt;height:4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" fillcolor="#5b9bd5 [3204]" strokecolor="#1f4d78 [1604]" strokeweight="1pt">
                <v:textbox>
                  <w:txbxContent>
                    <w:p w:rsidR="00BB5D55" w:rsidRPr="00F73453" w:rsidRDefault="00BB5D55" w:rsidP="00BB5D5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VMult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CA3815" wp14:editId="25D660FC">
                <wp:simplePos x="0" y="0"/>
                <wp:positionH relativeFrom="column">
                  <wp:posOffset>2655570</wp:posOffset>
                </wp:positionH>
                <wp:positionV relativeFrom="paragraph">
                  <wp:posOffset>4406900</wp:posOffset>
                </wp:positionV>
                <wp:extent cx="1630680" cy="335280"/>
                <wp:effectExtent l="0" t="0" r="45720" b="26670"/>
                <wp:wrapNone/>
                <wp:docPr id="64" name="Pentágon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3528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D55" w:rsidRPr="00F73453" w:rsidRDefault="00BB5D55" w:rsidP="00BB5D5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VMult=funMult(a,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A3815" id="Pentágono 64" o:spid="_x0000_s1033" type="#_x0000_t15" style="position:absolute;margin-left:209.1pt;margin-top:347pt;width:128.4pt;height:26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" adj="19379" fillcolor="#5b9bd5 [3204]" strokecolor="#1f4d78 [1604]" strokeweight="1pt">
                <v:textbox>
                  <w:txbxContent>
                    <w:p w:rsidR="00BB5D55" w:rsidRPr="00F73453" w:rsidRDefault="00BB5D55" w:rsidP="00BB5D5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VMult=funMult(a, 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5377D8" wp14:editId="19295A36">
                <wp:simplePos x="0" y="0"/>
                <wp:positionH relativeFrom="column">
                  <wp:posOffset>2609850</wp:posOffset>
                </wp:positionH>
                <wp:positionV relativeFrom="paragraph">
                  <wp:posOffset>3050540</wp:posOffset>
                </wp:positionV>
                <wp:extent cx="1584960" cy="342900"/>
                <wp:effectExtent l="0" t="0" r="34290" b="19050"/>
                <wp:wrapNone/>
                <wp:docPr id="65" name="Pentágon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429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D55" w:rsidRPr="00F73453" w:rsidRDefault="00BB5D55" w:rsidP="00BB5D5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VRes=funRes(a,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377D8" id="Pentágono 65" o:spid="_x0000_s1034" type="#_x0000_t15" style="position:absolute;margin-left:205.5pt;margin-top:240.2pt;width:124.8pt;height:2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" adj="19263" fillcolor="#5b9bd5 [3204]" strokecolor="#1f4d78 [1604]" strokeweight="1pt">
                <v:textbox>
                  <w:txbxContent>
                    <w:p w:rsidR="00BB5D55" w:rsidRPr="00F73453" w:rsidRDefault="00BB5D55" w:rsidP="00BB5D5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VRes=funRes(a, 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767AB2" wp14:editId="764DD787">
                <wp:simplePos x="0" y="0"/>
                <wp:positionH relativeFrom="column">
                  <wp:posOffset>3378835</wp:posOffset>
                </wp:positionH>
                <wp:positionV relativeFrom="paragraph">
                  <wp:posOffset>2745740</wp:posOffset>
                </wp:positionV>
                <wp:extent cx="45719" cy="274320"/>
                <wp:effectExtent l="19050" t="0" r="31115" b="30480"/>
                <wp:wrapNone/>
                <wp:docPr id="66" name="Flecha abaj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A65FE" id="Flecha abajo 66" o:spid="_x0000_s1026" type="#_x0000_t67" style="position:absolute;margin-left:266.05pt;margin-top:216.2pt;width:3.6pt;height:21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" adj="19800" fillcolor="#5b9bd5 [3204]" strokecolor="#1f4d78 [1604]" strokeweight="1pt"/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524038" wp14:editId="257666A8">
                <wp:simplePos x="0" y="0"/>
                <wp:positionH relativeFrom="column">
                  <wp:posOffset>2975610</wp:posOffset>
                </wp:positionH>
                <wp:positionV relativeFrom="paragraph">
                  <wp:posOffset>2372360</wp:posOffset>
                </wp:positionV>
                <wp:extent cx="861060" cy="403860"/>
                <wp:effectExtent l="0" t="0" r="15240" b="15240"/>
                <wp:wrapNone/>
                <wp:docPr id="67" name="Documen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038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D55" w:rsidRPr="00FB6F5D" w:rsidRDefault="00BB5D55" w:rsidP="00BB5D5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24038" id="Documento 67" o:spid="_x0000_s1035" type="#_x0000_t114" style="position:absolute;margin-left:234.3pt;margin-top:186.8pt;width:67.8pt;height:3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" fillcolor="#5b9bd5 [3204]" strokecolor="#1f4d78 [1604]" strokeweight="1pt">
                <v:textbox>
                  <w:txbxContent>
                    <w:p w:rsidR="00BB5D55" w:rsidRPr="00FB6F5D" w:rsidRDefault="00BB5D55" w:rsidP="00BB5D5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4D0B5B" wp14:editId="08B9711D">
                <wp:simplePos x="0" y="0"/>
                <wp:positionH relativeFrom="column">
                  <wp:posOffset>3379470</wp:posOffset>
                </wp:positionH>
                <wp:positionV relativeFrom="paragraph">
                  <wp:posOffset>2037080</wp:posOffset>
                </wp:positionV>
                <wp:extent cx="45719" cy="320040"/>
                <wp:effectExtent l="19050" t="0" r="31115" b="41910"/>
                <wp:wrapNone/>
                <wp:docPr id="68" name="Flecha abaj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0040"/>
                        </a:xfrm>
                        <a:prstGeom prst="downArrow">
                          <a:avLst>
                            <a:gd name="adj1" fmla="val 50000"/>
                            <a:gd name="adj2" fmla="val 4755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EE27A" id="Flecha abajo 68" o:spid="_x0000_s1026" type="#_x0000_t67" style="position:absolute;margin-left:266.1pt;margin-top:160.4pt;width:3.6pt;height:2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" adj="20133" fillcolor="#5b9bd5 [3204]" strokecolor="#1f4d78 [1604]" strokeweight="1pt"/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350AD9" wp14:editId="06EE1235">
                <wp:simplePos x="0" y="0"/>
                <wp:positionH relativeFrom="column">
                  <wp:posOffset>2556510</wp:posOffset>
                </wp:positionH>
                <wp:positionV relativeFrom="paragraph">
                  <wp:posOffset>1656080</wp:posOffset>
                </wp:positionV>
                <wp:extent cx="1691640" cy="365760"/>
                <wp:effectExtent l="0" t="0" r="41910" b="15240"/>
                <wp:wrapNone/>
                <wp:docPr id="69" name="Pentágon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6576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D55" w:rsidRPr="00FB6F5D" w:rsidRDefault="00BB5D55" w:rsidP="00BB5D5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VSum= funSum(a,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50AD9" id="Pentágono 69" o:spid="_x0000_s1036" type="#_x0000_t15" style="position:absolute;margin-left:201.3pt;margin-top:130.4pt;width:133.2pt;height:2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" adj="19265" fillcolor="#5b9bd5 [3204]" strokecolor="#1f4d78 [1604]" strokeweight="1pt">
                <v:textbox>
                  <w:txbxContent>
                    <w:p w:rsidR="00BB5D55" w:rsidRPr="00FB6F5D" w:rsidRDefault="00BB5D55" w:rsidP="00BB5D5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VSum= funSum(a, b)</w:t>
                      </w:r>
                    </w:p>
                  </w:txbxContent>
                </v:textbox>
              </v:shape>
            </w:pict>
          </mc:Fallback>
        </mc:AlternateContent>
      </w: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67F96" w:rsidRDefault="00367F96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BB5D55" w:rsidRDefault="00BB5D55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BB5D55" w:rsidRDefault="00BB5D55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BB5D55" w:rsidRDefault="00BB5D55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BB5D55" w:rsidRDefault="00BB5D55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BB5D55" w:rsidRDefault="00BB5D55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BB5D55" w:rsidRDefault="00BB5D55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BB5D55" w:rsidRDefault="00BB5D55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181610</wp:posOffset>
                </wp:positionV>
                <wp:extent cx="1240793" cy="804242"/>
                <wp:effectExtent l="19050" t="0" r="16510" b="53340"/>
                <wp:wrapNone/>
                <wp:docPr id="71" name="Llamada con línea 3 (sin borde)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793" cy="804242"/>
                        </a:xfrm>
                        <a:custGeom>
                          <a:avLst/>
                          <a:gdLst>
                            <a:gd name="connsiteX0" fmla="*/ 0 w 1240790"/>
                            <a:gd name="connsiteY0" fmla="*/ 0 h 803910"/>
                            <a:gd name="connsiteX1" fmla="*/ 1240790 w 1240790"/>
                            <a:gd name="connsiteY1" fmla="*/ 0 h 803910"/>
                            <a:gd name="connsiteX2" fmla="*/ 1240790 w 1240790"/>
                            <a:gd name="connsiteY2" fmla="*/ 803910 h 803910"/>
                            <a:gd name="connsiteX3" fmla="*/ 0 w 1240790"/>
                            <a:gd name="connsiteY3" fmla="*/ 803910 h 803910"/>
                            <a:gd name="connsiteX4" fmla="*/ 0 w 1240790"/>
                            <a:gd name="connsiteY4" fmla="*/ 0 h 803910"/>
                            <a:gd name="connsiteX0" fmla="*/ -103395 w 1240790"/>
                            <a:gd name="connsiteY0" fmla="*/ 0 h 803910"/>
                            <a:gd name="connsiteX1" fmla="*/ -103395 w 1240790"/>
                            <a:gd name="connsiteY1" fmla="*/ 803910 h 803910"/>
                            <a:gd name="connsiteX2" fmla="*/ -103395 w 1240790"/>
                            <a:gd name="connsiteY2" fmla="*/ 0 h 803910"/>
                            <a:gd name="connsiteX0" fmla="*/ -103395 w 1240790"/>
                            <a:gd name="connsiteY0" fmla="*/ 150733 h 803910"/>
                            <a:gd name="connsiteX1" fmla="*/ -475632 w 1240790"/>
                            <a:gd name="connsiteY1" fmla="*/ 904399 h 803910"/>
                            <a:gd name="connsiteX0" fmla="*/ 475632 w 1716422"/>
                            <a:gd name="connsiteY0" fmla="*/ 0 h 904399"/>
                            <a:gd name="connsiteX1" fmla="*/ 1716422 w 1716422"/>
                            <a:gd name="connsiteY1" fmla="*/ 0 h 904399"/>
                            <a:gd name="connsiteX2" fmla="*/ 1716422 w 1716422"/>
                            <a:gd name="connsiteY2" fmla="*/ 803910 h 904399"/>
                            <a:gd name="connsiteX3" fmla="*/ 475632 w 1716422"/>
                            <a:gd name="connsiteY3" fmla="*/ 803910 h 904399"/>
                            <a:gd name="connsiteX4" fmla="*/ 475632 w 1716422"/>
                            <a:gd name="connsiteY4" fmla="*/ 0 h 904399"/>
                            <a:gd name="connsiteX0" fmla="*/ 475632 w 1716422"/>
                            <a:gd name="connsiteY0" fmla="*/ 0 h 904399"/>
                            <a:gd name="connsiteX1" fmla="*/ 372237 w 1716422"/>
                            <a:gd name="connsiteY1" fmla="*/ 803910 h 904399"/>
                            <a:gd name="connsiteX2" fmla="*/ 475632 w 1716422"/>
                            <a:gd name="connsiteY2" fmla="*/ 0 h 904399"/>
                            <a:gd name="connsiteX0" fmla="*/ 372237 w 1716422"/>
                            <a:gd name="connsiteY0" fmla="*/ 150733 h 904399"/>
                            <a:gd name="connsiteX1" fmla="*/ 0 w 1716422"/>
                            <a:gd name="connsiteY1" fmla="*/ 904399 h 904399"/>
                            <a:gd name="connsiteX0" fmla="*/ 475632 w 1716422"/>
                            <a:gd name="connsiteY0" fmla="*/ 0 h 904399"/>
                            <a:gd name="connsiteX1" fmla="*/ 1716422 w 1716422"/>
                            <a:gd name="connsiteY1" fmla="*/ 0 h 904399"/>
                            <a:gd name="connsiteX2" fmla="*/ 1716422 w 1716422"/>
                            <a:gd name="connsiteY2" fmla="*/ 803910 h 904399"/>
                            <a:gd name="connsiteX3" fmla="*/ 475632 w 1716422"/>
                            <a:gd name="connsiteY3" fmla="*/ 803910 h 904399"/>
                            <a:gd name="connsiteX4" fmla="*/ 475632 w 1716422"/>
                            <a:gd name="connsiteY4" fmla="*/ 0 h 904399"/>
                            <a:gd name="connsiteX0" fmla="*/ 475632 w 1716422"/>
                            <a:gd name="connsiteY0" fmla="*/ 0 h 904399"/>
                            <a:gd name="connsiteX1" fmla="*/ 501778 w 1716422"/>
                            <a:gd name="connsiteY1" fmla="*/ 857260 h 904399"/>
                            <a:gd name="connsiteX2" fmla="*/ 475632 w 1716422"/>
                            <a:gd name="connsiteY2" fmla="*/ 0 h 904399"/>
                            <a:gd name="connsiteX0" fmla="*/ 372237 w 1716422"/>
                            <a:gd name="connsiteY0" fmla="*/ 150733 h 904399"/>
                            <a:gd name="connsiteX1" fmla="*/ 0 w 1716422"/>
                            <a:gd name="connsiteY1" fmla="*/ 904399 h 904399"/>
                            <a:gd name="connsiteX0" fmla="*/ 475632 w 1716422"/>
                            <a:gd name="connsiteY0" fmla="*/ 0 h 904399"/>
                            <a:gd name="connsiteX1" fmla="*/ 1716422 w 1716422"/>
                            <a:gd name="connsiteY1" fmla="*/ 0 h 904399"/>
                            <a:gd name="connsiteX2" fmla="*/ 1716422 w 1716422"/>
                            <a:gd name="connsiteY2" fmla="*/ 803910 h 904399"/>
                            <a:gd name="connsiteX3" fmla="*/ 475632 w 1716422"/>
                            <a:gd name="connsiteY3" fmla="*/ 803910 h 904399"/>
                            <a:gd name="connsiteX4" fmla="*/ 475632 w 1716422"/>
                            <a:gd name="connsiteY4" fmla="*/ 0 h 904399"/>
                            <a:gd name="connsiteX0" fmla="*/ 475632 w 1716422"/>
                            <a:gd name="connsiteY0" fmla="*/ 0 h 904399"/>
                            <a:gd name="connsiteX1" fmla="*/ 456058 w 1716422"/>
                            <a:gd name="connsiteY1" fmla="*/ 773425 h 904399"/>
                            <a:gd name="connsiteX2" fmla="*/ 475632 w 1716422"/>
                            <a:gd name="connsiteY2" fmla="*/ 0 h 904399"/>
                            <a:gd name="connsiteX0" fmla="*/ 372237 w 1716422"/>
                            <a:gd name="connsiteY0" fmla="*/ 150733 h 904399"/>
                            <a:gd name="connsiteX1" fmla="*/ 0 w 1716422"/>
                            <a:gd name="connsiteY1" fmla="*/ 904399 h 904399"/>
                            <a:gd name="connsiteX0" fmla="*/ 475632 w 1716422"/>
                            <a:gd name="connsiteY0" fmla="*/ 0 h 904399"/>
                            <a:gd name="connsiteX1" fmla="*/ 1716422 w 1716422"/>
                            <a:gd name="connsiteY1" fmla="*/ 0 h 904399"/>
                            <a:gd name="connsiteX2" fmla="*/ 1716422 w 1716422"/>
                            <a:gd name="connsiteY2" fmla="*/ 803910 h 904399"/>
                            <a:gd name="connsiteX3" fmla="*/ 475632 w 1716422"/>
                            <a:gd name="connsiteY3" fmla="*/ 803910 h 904399"/>
                            <a:gd name="connsiteX4" fmla="*/ 475632 w 1716422"/>
                            <a:gd name="connsiteY4" fmla="*/ 0 h 904399"/>
                            <a:gd name="connsiteX0" fmla="*/ 475632 w 1716422"/>
                            <a:gd name="connsiteY0" fmla="*/ 0 h 904399"/>
                            <a:gd name="connsiteX1" fmla="*/ 463678 w 1716422"/>
                            <a:gd name="connsiteY1" fmla="*/ 773425 h 904399"/>
                            <a:gd name="connsiteX2" fmla="*/ 475632 w 1716422"/>
                            <a:gd name="connsiteY2" fmla="*/ 0 h 904399"/>
                            <a:gd name="connsiteX0" fmla="*/ 372237 w 1716422"/>
                            <a:gd name="connsiteY0" fmla="*/ 150733 h 904399"/>
                            <a:gd name="connsiteX1" fmla="*/ 0 w 1716422"/>
                            <a:gd name="connsiteY1" fmla="*/ 904399 h 904399"/>
                            <a:gd name="connsiteX0" fmla="*/ 475632 w 1716422"/>
                            <a:gd name="connsiteY0" fmla="*/ 0 h 904399"/>
                            <a:gd name="connsiteX1" fmla="*/ 1716422 w 1716422"/>
                            <a:gd name="connsiteY1" fmla="*/ 0 h 904399"/>
                            <a:gd name="connsiteX2" fmla="*/ 1716422 w 1716422"/>
                            <a:gd name="connsiteY2" fmla="*/ 803910 h 904399"/>
                            <a:gd name="connsiteX3" fmla="*/ 475632 w 1716422"/>
                            <a:gd name="connsiteY3" fmla="*/ 803910 h 904399"/>
                            <a:gd name="connsiteX4" fmla="*/ 475632 w 1716422"/>
                            <a:gd name="connsiteY4" fmla="*/ 0 h 904399"/>
                            <a:gd name="connsiteX0" fmla="*/ 475632 w 1716422"/>
                            <a:gd name="connsiteY0" fmla="*/ 0 h 904399"/>
                            <a:gd name="connsiteX1" fmla="*/ 478918 w 1716422"/>
                            <a:gd name="connsiteY1" fmla="*/ 773425 h 904399"/>
                            <a:gd name="connsiteX2" fmla="*/ 475632 w 1716422"/>
                            <a:gd name="connsiteY2" fmla="*/ 0 h 904399"/>
                            <a:gd name="connsiteX0" fmla="*/ 372237 w 1716422"/>
                            <a:gd name="connsiteY0" fmla="*/ 150733 h 904399"/>
                            <a:gd name="connsiteX1" fmla="*/ 0 w 1716422"/>
                            <a:gd name="connsiteY1" fmla="*/ 904399 h 904399"/>
                            <a:gd name="connsiteX0" fmla="*/ 103395 w 1344185"/>
                            <a:gd name="connsiteY0" fmla="*/ 0 h 843428"/>
                            <a:gd name="connsiteX1" fmla="*/ 1344185 w 1344185"/>
                            <a:gd name="connsiteY1" fmla="*/ 0 h 843428"/>
                            <a:gd name="connsiteX2" fmla="*/ 1344185 w 1344185"/>
                            <a:gd name="connsiteY2" fmla="*/ 803910 h 843428"/>
                            <a:gd name="connsiteX3" fmla="*/ 103395 w 1344185"/>
                            <a:gd name="connsiteY3" fmla="*/ 803910 h 843428"/>
                            <a:gd name="connsiteX4" fmla="*/ 103395 w 1344185"/>
                            <a:gd name="connsiteY4" fmla="*/ 0 h 843428"/>
                            <a:gd name="connsiteX0" fmla="*/ 103395 w 1344185"/>
                            <a:gd name="connsiteY0" fmla="*/ 0 h 843428"/>
                            <a:gd name="connsiteX1" fmla="*/ 106681 w 1344185"/>
                            <a:gd name="connsiteY1" fmla="*/ 773425 h 843428"/>
                            <a:gd name="connsiteX2" fmla="*/ 103395 w 1344185"/>
                            <a:gd name="connsiteY2" fmla="*/ 0 h 843428"/>
                            <a:gd name="connsiteX0" fmla="*/ 0 w 1344185"/>
                            <a:gd name="connsiteY0" fmla="*/ 150733 h 843428"/>
                            <a:gd name="connsiteX1" fmla="*/ 123068 w 1344185"/>
                            <a:gd name="connsiteY1" fmla="*/ 843428 h 843428"/>
                            <a:gd name="connsiteX0" fmla="*/ 103395 w 1344185"/>
                            <a:gd name="connsiteY0" fmla="*/ 0 h 805321"/>
                            <a:gd name="connsiteX1" fmla="*/ 1344185 w 1344185"/>
                            <a:gd name="connsiteY1" fmla="*/ 0 h 805321"/>
                            <a:gd name="connsiteX2" fmla="*/ 1344185 w 1344185"/>
                            <a:gd name="connsiteY2" fmla="*/ 803910 h 805321"/>
                            <a:gd name="connsiteX3" fmla="*/ 103395 w 1344185"/>
                            <a:gd name="connsiteY3" fmla="*/ 803910 h 805321"/>
                            <a:gd name="connsiteX4" fmla="*/ 103395 w 1344185"/>
                            <a:gd name="connsiteY4" fmla="*/ 0 h 805321"/>
                            <a:gd name="connsiteX0" fmla="*/ 103395 w 1344185"/>
                            <a:gd name="connsiteY0" fmla="*/ 0 h 805321"/>
                            <a:gd name="connsiteX1" fmla="*/ 106681 w 1344185"/>
                            <a:gd name="connsiteY1" fmla="*/ 773425 h 805321"/>
                            <a:gd name="connsiteX2" fmla="*/ 103395 w 1344185"/>
                            <a:gd name="connsiteY2" fmla="*/ 0 h 805321"/>
                            <a:gd name="connsiteX0" fmla="*/ 0 w 1344185"/>
                            <a:gd name="connsiteY0" fmla="*/ 150733 h 805321"/>
                            <a:gd name="connsiteX1" fmla="*/ 107822 w 1344185"/>
                            <a:gd name="connsiteY1" fmla="*/ 805321 h 805321"/>
                            <a:gd name="connsiteX0" fmla="*/ 103395 w 1344185"/>
                            <a:gd name="connsiteY0" fmla="*/ 0 h 803910"/>
                            <a:gd name="connsiteX1" fmla="*/ 1344185 w 1344185"/>
                            <a:gd name="connsiteY1" fmla="*/ 0 h 803910"/>
                            <a:gd name="connsiteX2" fmla="*/ 1344185 w 1344185"/>
                            <a:gd name="connsiteY2" fmla="*/ 803910 h 803910"/>
                            <a:gd name="connsiteX3" fmla="*/ 103395 w 1344185"/>
                            <a:gd name="connsiteY3" fmla="*/ 803910 h 803910"/>
                            <a:gd name="connsiteX4" fmla="*/ 103395 w 1344185"/>
                            <a:gd name="connsiteY4" fmla="*/ 0 h 803910"/>
                            <a:gd name="connsiteX0" fmla="*/ 103395 w 1344185"/>
                            <a:gd name="connsiteY0" fmla="*/ 0 h 803910"/>
                            <a:gd name="connsiteX1" fmla="*/ 106681 w 1344185"/>
                            <a:gd name="connsiteY1" fmla="*/ 773425 h 803910"/>
                            <a:gd name="connsiteX2" fmla="*/ 103395 w 1344185"/>
                            <a:gd name="connsiteY2" fmla="*/ 0 h 803910"/>
                            <a:gd name="connsiteX0" fmla="*/ 0 w 1344185"/>
                            <a:gd name="connsiteY0" fmla="*/ 150733 h 803910"/>
                            <a:gd name="connsiteX1" fmla="*/ 130691 w 1344185"/>
                            <a:gd name="connsiteY1" fmla="*/ 797700 h 803910"/>
                            <a:gd name="connsiteX0" fmla="*/ 4296 w 1245086"/>
                            <a:gd name="connsiteY0" fmla="*/ 39767 h 843677"/>
                            <a:gd name="connsiteX1" fmla="*/ 1245086 w 1245086"/>
                            <a:gd name="connsiteY1" fmla="*/ 39767 h 843677"/>
                            <a:gd name="connsiteX2" fmla="*/ 1245086 w 1245086"/>
                            <a:gd name="connsiteY2" fmla="*/ 843677 h 843677"/>
                            <a:gd name="connsiteX3" fmla="*/ 4296 w 1245086"/>
                            <a:gd name="connsiteY3" fmla="*/ 843677 h 843677"/>
                            <a:gd name="connsiteX4" fmla="*/ 4296 w 1245086"/>
                            <a:gd name="connsiteY4" fmla="*/ 39767 h 843677"/>
                            <a:gd name="connsiteX0" fmla="*/ 4296 w 1245086"/>
                            <a:gd name="connsiteY0" fmla="*/ 39767 h 843677"/>
                            <a:gd name="connsiteX1" fmla="*/ 7582 w 1245086"/>
                            <a:gd name="connsiteY1" fmla="*/ 813192 h 843677"/>
                            <a:gd name="connsiteX2" fmla="*/ 4296 w 1245086"/>
                            <a:gd name="connsiteY2" fmla="*/ 39767 h 843677"/>
                            <a:gd name="connsiteX0" fmla="*/ 0 w 1245086"/>
                            <a:gd name="connsiteY0" fmla="*/ 0 h 843677"/>
                            <a:gd name="connsiteX1" fmla="*/ 31592 w 1245086"/>
                            <a:gd name="connsiteY1" fmla="*/ 837467 h 843677"/>
                            <a:gd name="connsiteX0" fmla="*/ 4296 w 1245086"/>
                            <a:gd name="connsiteY0" fmla="*/ 39767 h 843677"/>
                            <a:gd name="connsiteX1" fmla="*/ 1245086 w 1245086"/>
                            <a:gd name="connsiteY1" fmla="*/ 39767 h 843677"/>
                            <a:gd name="connsiteX2" fmla="*/ 1245086 w 1245086"/>
                            <a:gd name="connsiteY2" fmla="*/ 843677 h 843677"/>
                            <a:gd name="connsiteX3" fmla="*/ 4296 w 1245086"/>
                            <a:gd name="connsiteY3" fmla="*/ 843677 h 843677"/>
                            <a:gd name="connsiteX4" fmla="*/ 4296 w 1245086"/>
                            <a:gd name="connsiteY4" fmla="*/ 39767 h 843677"/>
                            <a:gd name="connsiteX0" fmla="*/ 4296 w 1245086"/>
                            <a:gd name="connsiteY0" fmla="*/ 39767 h 843677"/>
                            <a:gd name="connsiteX1" fmla="*/ 7582 w 1245086"/>
                            <a:gd name="connsiteY1" fmla="*/ 813192 h 843677"/>
                            <a:gd name="connsiteX2" fmla="*/ 4296 w 1245086"/>
                            <a:gd name="connsiteY2" fmla="*/ 39767 h 843677"/>
                            <a:gd name="connsiteX0" fmla="*/ 0 w 1245086"/>
                            <a:gd name="connsiteY0" fmla="*/ 0 h 843677"/>
                            <a:gd name="connsiteX1" fmla="*/ 8723 w 1245086"/>
                            <a:gd name="connsiteY1" fmla="*/ 822231 h 843677"/>
                            <a:gd name="connsiteX0" fmla="*/ 0 w 1240790"/>
                            <a:gd name="connsiteY0" fmla="*/ 0 h 803910"/>
                            <a:gd name="connsiteX1" fmla="*/ 1240790 w 1240790"/>
                            <a:gd name="connsiteY1" fmla="*/ 0 h 803910"/>
                            <a:gd name="connsiteX2" fmla="*/ 1240790 w 1240790"/>
                            <a:gd name="connsiteY2" fmla="*/ 803910 h 803910"/>
                            <a:gd name="connsiteX3" fmla="*/ 0 w 1240790"/>
                            <a:gd name="connsiteY3" fmla="*/ 803910 h 803910"/>
                            <a:gd name="connsiteX4" fmla="*/ 0 w 1240790"/>
                            <a:gd name="connsiteY4" fmla="*/ 0 h 803910"/>
                            <a:gd name="connsiteX0" fmla="*/ 0 w 1240790"/>
                            <a:gd name="connsiteY0" fmla="*/ 0 h 803910"/>
                            <a:gd name="connsiteX1" fmla="*/ 3286 w 1240790"/>
                            <a:gd name="connsiteY1" fmla="*/ 773425 h 803910"/>
                            <a:gd name="connsiteX2" fmla="*/ 0 w 1240790"/>
                            <a:gd name="connsiteY2" fmla="*/ 0 h 803910"/>
                            <a:gd name="connsiteX0" fmla="*/ 3327 w 1240790"/>
                            <a:gd name="connsiteY0" fmla="*/ 5940 h 803910"/>
                            <a:gd name="connsiteX1" fmla="*/ 4427 w 1240790"/>
                            <a:gd name="connsiteY1" fmla="*/ 782464 h 803910"/>
                            <a:gd name="connsiteX0" fmla="*/ 0 w 1240790"/>
                            <a:gd name="connsiteY0" fmla="*/ 0 h 803910"/>
                            <a:gd name="connsiteX1" fmla="*/ 1240790 w 1240790"/>
                            <a:gd name="connsiteY1" fmla="*/ 0 h 803910"/>
                            <a:gd name="connsiteX2" fmla="*/ 1240790 w 1240790"/>
                            <a:gd name="connsiteY2" fmla="*/ 803910 h 803910"/>
                            <a:gd name="connsiteX3" fmla="*/ 0 w 1240790"/>
                            <a:gd name="connsiteY3" fmla="*/ 803910 h 803910"/>
                            <a:gd name="connsiteX4" fmla="*/ 0 w 1240790"/>
                            <a:gd name="connsiteY4" fmla="*/ 0 h 803910"/>
                            <a:gd name="connsiteX0" fmla="*/ 0 w 1240790"/>
                            <a:gd name="connsiteY0" fmla="*/ 0 h 803910"/>
                            <a:gd name="connsiteX1" fmla="*/ 3286 w 1240790"/>
                            <a:gd name="connsiteY1" fmla="*/ 773425 h 803910"/>
                            <a:gd name="connsiteX2" fmla="*/ 0 w 1240790"/>
                            <a:gd name="connsiteY2" fmla="*/ 0 h 803910"/>
                            <a:gd name="connsiteX0" fmla="*/ 33807 w 1240790"/>
                            <a:gd name="connsiteY0" fmla="*/ 204060 h 803910"/>
                            <a:gd name="connsiteX1" fmla="*/ 4427 w 1240790"/>
                            <a:gd name="connsiteY1" fmla="*/ 782464 h 803910"/>
                            <a:gd name="connsiteX0" fmla="*/ 0 w 1240790"/>
                            <a:gd name="connsiteY0" fmla="*/ 0 h 803910"/>
                            <a:gd name="connsiteX1" fmla="*/ 1240790 w 1240790"/>
                            <a:gd name="connsiteY1" fmla="*/ 0 h 803910"/>
                            <a:gd name="connsiteX2" fmla="*/ 1240790 w 1240790"/>
                            <a:gd name="connsiteY2" fmla="*/ 803910 h 803910"/>
                            <a:gd name="connsiteX3" fmla="*/ 0 w 1240790"/>
                            <a:gd name="connsiteY3" fmla="*/ 803910 h 803910"/>
                            <a:gd name="connsiteX4" fmla="*/ 0 w 1240790"/>
                            <a:gd name="connsiteY4" fmla="*/ 0 h 803910"/>
                            <a:gd name="connsiteX0" fmla="*/ 0 w 1240790"/>
                            <a:gd name="connsiteY0" fmla="*/ 0 h 803910"/>
                            <a:gd name="connsiteX1" fmla="*/ 3286 w 1240790"/>
                            <a:gd name="connsiteY1" fmla="*/ 773425 h 803910"/>
                            <a:gd name="connsiteX2" fmla="*/ 0 w 1240790"/>
                            <a:gd name="connsiteY2" fmla="*/ 0 h 803910"/>
                            <a:gd name="connsiteX0" fmla="*/ 33807 w 1240790"/>
                            <a:gd name="connsiteY0" fmla="*/ 204060 h 803910"/>
                            <a:gd name="connsiteX1" fmla="*/ 4427 w 1240790"/>
                            <a:gd name="connsiteY1" fmla="*/ 782464 h 803910"/>
                            <a:gd name="connsiteX2" fmla="*/ 0 w 1240790"/>
                            <a:gd name="connsiteY2" fmla="*/ 129540 h 803910"/>
                            <a:gd name="connsiteX0" fmla="*/ 0 w 1240790"/>
                            <a:gd name="connsiteY0" fmla="*/ 0 h 803910"/>
                            <a:gd name="connsiteX1" fmla="*/ 1240790 w 1240790"/>
                            <a:gd name="connsiteY1" fmla="*/ 0 h 803910"/>
                            <a:gd name="connsiteX2" fmla="*/ 1240790 w 1240790"/>
                            <a:gd name="connsiteY2" fmla="*/ 803910 h 803910"/>
                            <a:gd name="connsiteX3" fmla="*/ 0 w 1240790"/>
                            <a:gd name="connsiteY3" fmla="*/ 803910 h 803910"/>
                            <a:gd name="connsiteX4" fmla="*/ 0 w 1240790"/>
                            <a:gd name="connsiteY4" fmla="*/ 0 h 803910"/>
                            <a:gd name="connsiteX0" fmla="*/ 0 w 1240790"/>
                            <a:gd name="connsiteY0" fmla="*/ 0 h 803910"/>
                            <a:gd name="connsiteX1" fmla="*/ 3286 w 1240790"/>
                            <a:gd name="connsiteY1" fmla="*/ 773425 h 803910"/>
                            <a:gd name="connsiteX2" fmla="*/ 0 w 1240790"/>
                            <a:gd name="connsiteY2" fmla="*/ 0 h 803910"/>
                            <a:gd name="connsiteX0" fmla="*/ 0 w 1240790"/>
                            <a:gd name="connsiteY0" fmla="*/ 204060 h 803910"/>
                            <a:gd name="connsiteX1" fmla="*/ 4427 w 1240790"/>
                            <a:gd name="connsiteY1" fmla="*/ 782464 h 803910"/>
                            <a:gd name="connsiteX2" fmla="*/ 0 w 1240790"/>
                            <a:gd name="connsiteY2" fmla="*/ 129540 h 803910"/>
                            <a:gd name="connsiteX0" fmla="*/ 0 w 1240790"/>
                            <a:gd name="connsiteY0" fmla="*/ 0 h 803910"/>
                            <a:gd name="connsiteX1" fmla="*/ 1240790 w 1240790"/>
                            <a:gd name="connsiteY1" fmla="*/ 0 h 803910"/>
                            <a:gd name="connsiteX2" fmla="*/ 1240790 w 1240790"/>
                            <a:gd name="connsiteY2" fmla="*/ 803910 h 803910"/>
                            <a:gd name="connsiteX3" fmla="*/ 0 w 1240790"/>
                            <a:gd name="connsiteY3" fmla="*/ 803910 h 803910"/>
                            <a:gd name="connsiteX4" fmla="*/ 0 w 1240790"/>
                            <a:gd name="connsiteY4" fmla="*/ 0 h 803910"/>
                            <a:gd name="connsiteX0" fmla="*/ 0 w 1240790"/>
                            <a:gd name="connsiteY0" fmla="*/ 91440 h 803910"/>
                            <a:gd name="connsiteX1" fmla="*/ 3286 w 1240790"/>
                            <a:gd name="connsiteY1" fmla="*/ 773425 h 803910"/>
                            <a:gd name="connsiteX2" fmla="*/ 0 w 1240790"/>
                            <a:gd name="connsiteY2" fmla="*/ 91440 h 803910"/>
                            <a:gd name="connsiteX0" fmla="*/ 0 w 1240790"/>
                            <a:gd name="connsiteY0" fmla="*/ 204060 h 803910"/>
                            <a:gd name="connsiteX1" fmla="*/ 4427 w 1240790"/>
                            <a:gd name="connsiteY1" fmla="*/ 782464 h 803910"/>
                            <a:gd name="connsiteX2" fmla="*/ 0 w 1240790"/>
                            <a:gd name="connsiteY2" fmla="*/ 129540 h 803910"/>
                            <a:gd name="connsiteX0" fmla="*/ 0 w 1240790"/>
                            <a:gd name="connsiteY0" fmla="*/ 0 h 803910"/>
                            <a:gd name="connsiteX1" fmla="*/ 1240790 w 1240790"/>
                            <a:gd name="connsiteY1" fmla="*/ 0 h 803910"/>
                            <a:gd name="connsiteX2" fmla="*/ 1240790 w 1240790"/>
                            <a:gd name="connsiteY2" fmla="*/ 803910 h 803910"/>
                            <a:gd name="connsiteX3" fmla="*/ 0 w 1240790"/>
                            <a:gd name="connsiteY3" fmla="*/ 803910 h 803910"/>
                            <a:gd name="connsiteX4" fmla="*/ 0 w 1240790"/>
                            <a:gd name="connsiteY4" fmla="*/ 0 h 803910"/>
                            <a:gd name="connsiteX0" fmla="*/ 0 w 1240790"/>
                            <a:gd name="connsiteY0" fmla="*/ 91440 h 803910"/>
                            <a:gd name="connsiteX1" fmla="*/ 3286 w 1240790"/>
                            <a:gd name="connsiteY1" fmla="*/ 773425 h 803910"/>
                            <a:gd name="connsiteX2" fmla="*/ 0 w 1240790"/>
                            <a:gd name="connsiteY2" fmla="*/ 91440 h 803910"/>
                            <a:gd name="connsiteX0" fmla="*/ 0 w 1240790"/>
                            <a:gd name="connsiteY0" fmla="*/ 204060 h 803910"/>
                            <a:gd name="connsiteX1" fmla="*/ 4427 w 1240790"/>
                            <a:gd name="connsiteY1" fmla="*/ 782464 h 803910"/>
                            <a:gd name="connsiteX2" fmla="*/ 0 w 1240790"/>
                            <a:gd name="connsiteY2" fmla="*/ 129540 h 8039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40790" h="803910" stroke="0" extrusionOk="0">
                              <a:moveTo>
                                <a:pt x="0" y="0"/>
                              </a:moveTo>
                              <a:lnTo>
                                <a:pt x="1240790" y="0"/>
                              </a:lnTo>
                              <a:lnTo>
                                <a:pt x="1240790" y="803910"/>
                              </a:lnTo>
                              <a:lnTo>
                                <a:pt x="0" y="8039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1240790" h="803910" fill="none" extrusionOk="0">
                              <a:moveTo>
                                <a:pt x="0" y="91440"/>
                              </a:moveTo>
                              <a:cubicBezTo>
                                <a:pt x="1095" y="349248"/>
                                <a:pt x="2191" y="515617"/>
                                <a:pt x="3286" y="773425"/>
                              </a:cubicBezTo>
                              <a:cubicBezTo>
                                <a:pt x="2191" y="515617"/>
                                <a:pt x="1095" y="349248"/>
                                <a:pt x="0" y="91440"/>
                              </a:cubicBezTo>
                              <a:close/>
                            </a:path>
                            <a:path w="1240790" h="803910" fill="none" extrusionOk="0">
                              <a:moveTo>
                                <a:pt x="0" y="204060"/>
                              </a:moveTo>
                              <a:cubicBezTo>
                                <a:pt x="2908" y="478137"/>
                                <a:pt x="1519" y="508387"/>
                                <a:pt x="4427" y="782464"/>
                              </a:cubicBezTo>
                              <a:cubicBezTo>
                                <a:pt x="-1207" y="770044"/>
                                <a:pt x="922" y="265566"/>
                                <a:pt x="0" y="12954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D55" w:rsidRDefault="00BB5D55" w:rsidP="00BB5D5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b: ENTERO</w:t>
                            </w:r>
                          </w:p>
                          <w:p w:rsidR="00BB5D55" w:rsidRPr="00BB5D55" w:rsidRDefault="00BB5D55" w:rsidP="00BB5D5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c:</w:t>
                            </w:r>
                            <w:r w:rsidR="007833BD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lamada con línea 3 (sin borde) 71" o:spid="_x0000_s1037" style="position:absolute;margin-left:4.5pt;margin-top:14.3pt;width:97.7pt;height:63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0790,8039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" adj="-11796480,,5400" path="m,nsl1240790,r,803910l,803910,,xem,91440nfc1095,349248,2191,515617,3286,773425,2191,515617,1095,349248,,91440xem,204060nfc2908,478137,1519,508387,4427,782464,-1207,770044,922,265566,,129540e" fillcolor="#5b9bd5 [3204]" strokecolor="#1f4d78 [1604]" strokeweight="1pt">
                <v:stroke joinstyle="miter"/>
                <v:formulas/>
                <v:path arrowok="t" o:extrusionok="f" o:connecttype="custom" o:connectlocs="0,204144;4427,782787;0,129593" o:connectangles="0,0,0" textboxrect="0,0,1240790,803910"/>
                <v:textbox>
                  <w:txbxContent>
                    <w:p w:rsidR="00BB5D55" w:rsidRDefault="00BB5D55" w:rsidP="00BB5D5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b: ENTERO</w:t>
                      </w:r>
                    </w:p>
                    <w:p w:rsidR="00BB5D55" w:rsidRPr="00BB5D55" w:rsidRDefault="00BB5D55" w:rsidP="00BB5D5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c:</w:t>
                      </w:r>
                      <w:r w:rsidR="007833BD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ENTERO</w:t>
                      </w:r>
                    </w:p>
                  </w:txbxContent>
                </v:textbox>
              </v:shape>
            </w:pict>
          </mc:Fallback>
        </mc:AlternateContent>
      </w:r>
    </w:p>
    <w:p w:rsidR="00BB5D55" w:rsidRDefault="00BB5D55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BB5D55" w:rsidRDefault="00BB5D55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BB5D55" w:rsidRDefault="00BB5D55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9596CD" wp14:editId="73C70DFC">
                <wp:simplePos x="0" y="0"/>
                <wp:positionH relativeFrom="column">
                  <wp:posOffset>2039620</wp:posOffset>
                </wp:positionH>
                <wp:positionV relativeFrom="paragraph">
                  <wp:posOffset>109220</wp:posOffset>
                </wp:positionV>
                <wp:extent cx="1210310" cy="487680"/>
                <wp:effectExtent l="0" t="0" r="27940" b="26670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0CC" w:rsidRPr="003270CC" w:rsidRDefault="003270CC" w:rsidP="003270C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FunSum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9596CD" id="Elipse 73" o:spid="_x0000_s1038" style="position:absolute;margin-left:160.6pt;margin-top:8.6pt;width:95.3pt;height:38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3270CC" w:rsidRPr="003270CC" w:rsidRDefault="003270CC" w:rsidP="003270C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FunSum</w:t>
                      </w:r>
                    </w:p>
                  </w:txbxContent>
                </v:textbox>
              </v:oval>
            </w:pict>
          </mc:Fallback>
        </mc:AlternateContent>
      </w:r>
    </w:p>
    <w:p w:rsidR="00BB5D55" w:rsidRDefault="00BB5D55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1297940</wp:posOffset>
                </wp:positionH>
                <wp:positionV relativeFrom="paragraph">
                  <wp:posOffset>148590</wp:posOffset>
                </wp:positionV>
                <wp:extent cx="725170" cy="0"/>
                <wp:effectExtent l="0" t="0" r="3683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90E68" id="Conector recto 7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2pt,11.7pt" to="159.3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BB5D55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2655570</wp:posOffset>
                </wp:positionH>
                <wp:positionV relativeFrom="paragraph">
                  <wp:posOffset>187960</wp:posOffset>
                </wp:positionV>
                <wp:extent cx="45719" cy="236220"/>
                <wp:effectExtent l="19050" t="0" r="31115" b="30480"/>
                <wp:wrapNone/>
                <wp:docPr id="74" name="Flecha abaj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9F9C4" id="Flecha abajo 74" o:spid="_x0000_s1026" type="#_x0000_t67" style="position:absolute;margin-left:209.1pt;margin-top:14.8pt;width:3.6pt;height:18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" adj="19510" fillcolor="#5b9bd5 [3204]" strokecolor="#1f4d78 [1604]" strokeweight="1pt"/>
            </w:pict>
          </mc:Fallback>
        </mc:AlternateContent>
      </w:r>
    </w:p>
    <w:p w:rsidR="00BB5D55" w:rsidRDefault="00BB5D55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BB5D55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15240</wp:posOffset>
                </wp:positionV>
                <wp:extent cx="1257300" cy="449580"/>
                <wp:effectExtent l="0" t="0" r="19050" b="2667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0CC" w:rsidRPr="003270CC" w:rsidRDefault="007833BD" w:rsidP="003270C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</w:t>
                            </w:r>
                            <w:r w:rsidR="003270CC" w:rsidRPr="003270CC">
                              <w:rPr>
                                <w:lang w:val="es-MX"/>
                              </w:rPr>
                              <w:sym w:font="Wingdings" w:char="F0DF"/>
                            </w:r>
                            <w:r>
                              <w:rPr>
                                <w:lang w:val="es-MX"/>
                              </w:rPr>
                              <w:t>a+b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5" o:spid="_x0000_s1039" style="position:absolute;margin-left:161.7pt;margin-top:1.2pt;width:99pt;height:35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" fillcolor="#5b9bd5 [3204]" strokecolor="#1f4d78 [1604]" strokeweight="1pt">
                <v:textbox>
                  <w:txbxContent>
                    <w:p w:rsidR="003270CC" w:rsidRPr="003270CC" w:rsidRDefault="007833BD" w:rsidP="003270C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</w:t>
                      </w:r>
                      <w:r w:rsidR="003270CC" w:rsidRPr="003270CC">
                        <w:rPr>
                          <w:lang w:val="es-MX"/>
                        </w:rPr>
                        <w:sym w:font="Wingdings" w:char="F0DF"/>
                      </w:r>
                      <w:r>
                        <w:rPr>
                          <w:lang w:val="es-MX"/>
                        </w:rPr>
                        <w:t>a+b</w:t>
                      </w:r>
                    </w:p>
                  </w:txbxContent>
                </v:textbox>
              </v:rect>
            </w:pict>
          </mc:Fallback>
        </mc:AlternateContent>
      </w:r>
    </w:p>
    <w:p w:rsidR="00BB5D55" w:rsidRDefault="00BB5D55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BB5D55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55AB3A" wp14:editId="6296A51D">
                <wp:simplePos x="0" y="0"/>
                <wp:positionH relativeFrom="column">
                  <wp:posOffset>2655570</wp:posOffset>
                </wp:positionH>
                <wp:positionV relativeFrom="paragraph">
                  <wp:posOffset>55880</wp:posOffset>
                </wp:positionV>
                <wp:extent cx="45719" cy="236220"/>
                <wp:effectExtent l="19050" t="0" r="31115" b="30480"/>
                <wp:wrapNone/>
                <wp:docPr id="76" name="Flecha abaj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9573B" id="Flecha abajo 76" o:spid="_x0000_s1026" type="#_x0000_t67" style="position:absolute;margin-left:209.1pt;margin-top:4.4pt;width:3.6pt;height:18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" adj="19510" fillcolor="#5b9bd5 [3204]" strokecolor="#1f4d78 [1604]" strokeweight="1pt"/>
            </w:pict>
          </mc:Fallback>
        </mc:AlternateContent>
      </w:r>
    </w:p>
    <w:p w:rsidR="00BB5D55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87630</wp:posOffset>
                </wp:positionV>
                <wp:extent cx="708660" cy="441960"/>
                <wp:effectExtent l="0" t="0" r="15240" b="15240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0CC" w:rsidRPr="003270CC" w:rsidRDefault="003270CC" w:rsidP="003270C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8" o:spid="_x0000_s1040" style="position:absolute;margin-left:183.3pt;margin-top:6.9pt;width:55.8pt;height:34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3270CC" w:rsidRPr="003270CC" w:rsidRDefault="003270CC" w:rsidP="003270C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:rsidR="00BB5D55" w:rsidRDefault="007833BD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3569970</wp:posOffset>
                </wp:positionH>
                <wp:positionV relativeFrom="paragraph">
                  <wp:posOffset>96520</wp:posOffset>
                </wp:positionV>
                <wp:extent cx="1074420" cy="502920"/>
                <wp:effectExtent l="0" t="0" r="11430" b="1143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3BD" w:rsidRPr="007833BD" w:rsidRDefault="007833BD" w:rsidP="007833B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Entero.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1" o:spid="_x0000_s1041" style="position:absolute;margin-left:281.1pt;margin-top:7.6pt;width:84.6pt;height:39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" fillcolor="#5b9bd5 [3204]" strokecolor="#1f4d78 [1604]" strokeweight="1pt">
                <v:textbox>
                  <w:txbxContent>
                    <w:p w:rsidR="007833BD" w:rsidRPr="007833BD" w:rsidRDefault="007833BD" w:rsidP="007833B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Entero.</w:t>
                      </w:r>
                    </w:p>
                  </w:txbxContent>
                </v:textbox>
              </v:rect>
            </w:pict>
          </mc:Fallback>
        </mc:AlternateContent>
      </w:r>
      <w:r w:rsidR="003270CC"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96520</wp:posOffset>
                </wp:positionV>
                <wp:extent cx="518160" cy="0"/>
                <wp:effectExtent l="0" t="0" r="3429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5D322" id="Conector recto 8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pt,7.6pt" to="280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BB5D55" w:rsidRDefault="00BB5D55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7833BD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161290</wp:posOffset>
                </wp:positionV>
                <wp:extent cx="1188720" cy="693420"/>
                <wp:effectExtent l="0" t="0" r="11430" b="1143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3BD" w:rsidRDefault="007833BD" w:rsidP="007833B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b: ENTERO</w:t>
                            </w:r>
                          </w:p>
                          <w:p w:rsidR="007833BD" w:rsidRPr="007833BD" w:rsidRDefault="007833BD" w:rsidP="007833B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c: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2" o:spid="_x0000_s1042" style="position:absolute;margin-left:3.3pt;margin-top:12.7pt;width:93.6pt;height:54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" fillcolor="#5b9bd5 [3204]" strokecolor="#1f4d78 [1604]" strokeweight="1pt">
                <v:textbox>
                  <w:txbxContent>
                    <w:p w:rsidR="007833BD" w:rsidRDefault="007833BD" w:rsidP="007833B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b: ENTERO</w:t>
                      </w:r>
                    </w:p>
                    <w:p w:rsidR="007833BD" w:rsidRPr="007833BD" w:rsidRDefault="007833BD" w:rsidP="007833B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c: ENTERO</w:t>
                      </w:r>
                    </w:p>
                  </w:txbxContent>
                </v:textbox>
              </v:rect>
            </w:pict>
          </mc:Fallback>
        </mc:AlternateContent>
      </w: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7833BD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71F63A" wp14:editId="38FFC0F9">
                <wp:simplePos x="0" y="0"/>
                <wp:positionH relativeFrom="column">
                  <wp:posOffset>1832610</wp:posOffset>
                </wp:positionH>
                <wp:positionV relativeFrom="paragraph">
                  <wp:posOffset>27940</wp:posOffset>
                </wp:positionV>
                <wp:extent cx="1127760" cy="525780"/>
                <wp:effectExtent l="0" t="0" r="15240" b="26670"/>
                <wp:wrapNone/>
                <wp:docPr id="84" name="E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3BD" w:rsidRPr="007833BD" w:rsidRDefault="007833BD" w:rsidP="007833B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FunRes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1F63A" id="Elipse 84" o:spid="_x0000_s1043" style="position:absolute;margin-left:144.3pt;margin-top:2.2pt;width:88.8pt;height:41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7833BD" w:rsidRPr="007833BD" w:rsidRDefault="007833BD" w:rsidP="007833B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FunRes</w:t>
                      </w:r>
                    </w:p>
                  </w:txbxContent>
                </v:textbox>
              </v:oval>
            </w:pict>
          </mc:Fallback>
        </mc:AlternateContent>
      </w:r>
    </w:p>
    <w:p w:rsidR="003270CC" w:rsidRDefault="007833BD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44E260" wp14:editId="10AD6FE5">
                <wp:simplePos x="0" y="0"/>
                <wp:positionH relativeFrom="column">
                  <wp:posOffset>1230630</wp:posOffset>
                </wp:positionH>
                <wp:positionV relativeFrom="paragraph">
                  <wp:posOffset>37465</wp:posOffset>
                </wp:positionV>
                <wp:extent cx="594360" cy="0"/>
                <wp:effectExtent l="0" t="0" r="3429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CC7B8" id="Conector recto 8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9pt,2.95pt" to="143.7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3270CC" w:rsidRDefault="007833BD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153035</wp:posOffset>
                </wp:positionV>
                <wp:extent cx="45719" cy="304800"/>
                <wp:effectExtent l="19050" t="0" r="31115" b="38100"/>
                <wp:wrapNone/>
                <wp:docPr id="85" name="Flecha abaj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C4651" id="Flecha abajo 85" o:spid="_x0000_s1026" type="#_x0000_t67" style="position:absolute;margin-left:189.3pt;margin-top:12.05pt;width:3.6pt;height:2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" adj="19980" fillcolor="#5b9bd5 [3204]" strokecolor="#1f4d78 [1604]" strokeweight="1pt"/>
            </w:pict>
          </mc:Fallback>
        </mc:AlternateContent>
      </w: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7833BD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1764030</wp:posOffset>
                </wp:positionH>
                <wp:positionV relativeFrom="paragraph">
                  <wp:posOffset>56515</wp:posOffset>
                </wp:positionV>
                <wp:extent cx="1310640" cy="640080"/>
                <wp:effectExtent l="0" t="0" r="22860" b="2667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3BD" w:rsidRPr="007833BD" w:rsidRDefault="007833BD" w:rsidP="007833B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</w:t>
                            </w:r>
                            <w:r w:rsidRPr="007833BD">
                              <w:rPr>
                                <w:lang w:val="es-MX"/>
                              </w:rPr>
                              <w:sym w:font="Wingdings" w:char="F0DF"/>
                            </w:r>
                            <w:r>
                              <w:rPr>
                                <w:lang w:val="es-MX"/>
                              </w:rPr>
                              <w:t>a-b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6" o:spid="_x0000_s1044" style="position:absolute;margin-left:138.9pt;margin-top:4.45pt;width:103.2pt;height:50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" fillcolor="#5b9bd5 [3204]" strokecolor="#1f4d78 [1604]" strokeweight="1pt">
                <v:textbox>
                  <w:txbxContent>
                    <w:p w:rsidR="007833BD" w:rsidRPr="007833BD" w:rsidRDefault="007833BD" w:rsidP="007833B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</w:t>
                      </w:r>
                      <w:r w:rsidRPr="007833BD">
                        <w:rPr>
                          <w:lang w:val="es-MX"/>
                        </w:rPr>
                        <w:sym w:font="Wingdings" w:char="F0DF"/>
                      </w:r>
                      <w:r>
                        <w:rPr>
                          <w:lang w:val="es-MX"/>
                        </w:rPr>
                        <w:t>a-b</w:t>
                      </w:r>
                    </w:p>
                  </w:txbxContent>
                </v:textbox>
              </v:rect>
            </w:pict>
          </mc:Fallback>
        </mc:AlternateContent>
      </w: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7127EF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2396491</wp:posOffset>
                </wp:positionH>
                <wp:positionV relativeFrom="paragraph">
                  <wp:posOffset>75565</wp:posOffset>
                </wp:positionV>
                <wp:extent cx="45719" cy="297180"/>
                <wp:effectExtent l="19050" t="0" r="31115" b="45720"/>
                <wp:wrapNone/>
                <wp:docPr id="87" name="Flecha abaj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2856B" id="Flecha abajo 87" o:spid="_x0000_s1026" type="#_x0000_t67" style="position:absolute;margin-left:188.7pt;margin-top:5.95pt;width:3.6pt;height:23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" adj="19938" fillcolor="#5b9bd5 [3204]" strokecolor="#1f4d78 [1604]" strokeweight="1pt"/>
            </w:pict>
          </mc:Fallback>
        </mc:AlternateContent>
      </w:r>
    </w:p>
    <w:p w:rsidR="003270CC" w:rsidRDefault="007127EF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2007870</wp:posOffset>
                </wp:positionH>
                <wp:positionV relativeFrom="paragraph">
                  <wp:posOffset>198755</wp:posOffset>
                </wp:positionV>
                <wp:extent cx="822960" cy="403860"/>
                <wp:effectExtent l="0" t="0" r="15240" b="15240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7EF" w:rsidRPr="007127EF" w:rsidRDefault="007127EF" w:rsidP="007127E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88" o:spid="_x0000_s1045" style="position:absolute;margin-left:158.1pt;margin-top:15.65pt;width:64.8pt;height:31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127EF" w:rsidRPr="007127EF" w:rsidRDefault="007127EF" w:rsidP="007127E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:rsidR="003270CC" w:rsidRDefault="007127EF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3440430</wp:posOffset>
                </wp:positionH>
                <wp:positionV relativeFrom="paragraph">
                  <wp:posOffset>200025</wp:posOffset>
                </wp:positionV>
                <wp:extent cx="1051560" cy="403860"/>
                <wp:effectExtent l="0" t="0" r="15240" b="15240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7EF" w:rsidRPr="007127EF" w:rsidRDefault="007127EF" w:rsidP="007127E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0" o:spid="_x0000_s1046" style="position:absolute;margin-left:270.9pt;margin-top:15.75pt;width:82.8pt;height:31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" fillcolor="#5b9bd5 [3204]" strokecolor="#1f4d78 [1604]" strokeweight="1pt">
                <v:textbox>
                  <w:txbxContent>
                    <w:p w:rsidR="007127EF" w:rsidRPr="007127EF" w:rsidRDefault="007127EF" w:rsidP="007127E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ENTERO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192405</wp:posOffset>
                </wp:positionV>
                <wp:extent cx="594360" cy="7620"/>
                <wp:effectExtent l="0" t="0" r="34290" b="3048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24767" id="Conector recto 89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15.15pt" to="270.3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7127EF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151765</wp:posOffset>
                </wp:positionV>
                <wp:extent cx="1158240" cy="640080"/>
                <wp:effectExtent l="0" t="0" r="22860" b="2667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7EF" w:rsidRDefault="007127EF" w:rsidP="007127E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b: ENTERO</w:t>
                            </w:r>
                          </w:p>
                          <w:p w:rsidR="007127EF" w:rsidRPr="007127EF" w:rsidRDefault="007127EF" w:rsidP="007127E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c: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1" o:spid="_x0000_s1047" style="position:absolute;margin-left:.9pt;margin-top:11.95pt;width:91.2pt;height:50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" fillcolor="#5b9bd5 [3204]" strokecolor="#1f4d78 [1604]" strokeweight="1pt">
                <v:textbox>
                  <w:txbxContent>
                    <w:p w:rsidR="007127EF" w:rsidRDefault="007127EF" w:rsidP="007127E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b: ENTERO</w:t>
                      </w:r>
                    </w:p>
                    <w:p w:rsidR="007127EF" w:rsidRPr="007127EF" w:rsidRDefault="007127EF" w:rsidP="007127E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c: ENTERO</w:t>
                      </w:r>
                    </w:p>
                  </w:txbxContent>
                </v:textbox>
              </v:rect>
            </w:pict>
          </mc:Fallback>
        </mc:AlternateContent>
      </w: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7127EF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8377FF" wp14:editId="1E9F2989">
                <wp:simplePos x="0" y="0"/>
                <wp:positionH relativeFrom="column">
                  <wp:posOffset>1931670</wp:posOffset>
                </wp:positionH>
                <wp:positionV relativeFrom="paragraph">
                  <wp:posOffset>131445</wp:posOffset>
                </wp:positionV>
                <wp:extent cx="1143000" cy="472440"/>
                <wp:effectExtent l="0" t="0" r="19050" b="22860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7EF" w:rsidRPr="007127EF" w:rsidRDefault="007127EF" w:rsidP="007127E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FunMult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8377FF" id="Elipse 93" o:spid="_x0000_s1048" style="position:absolute;margin-left:152.1pt;margin-top:10.35pt;width:90pt;height:37.2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127EF" w:rsidRPr="007127EF" w:rsidRDefault="007127EF" w:rsidP="007127E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FunMult</w:t>
                      </w:r>
                    </w:p>
                  </w:txbxContent>
                </v:textbox>
              </v:oval>
            </w:pict>
          </mc:Fallback>
        </mc:AlternateContent>
      </w:r>
    </w:p>
    <w:p w:rsidR="003270CC" w:rsidRDefault="007127EF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170815</wp:posOffset>
                </wp:positionV>
                <wp:extent cx="739140" cy="7620"/>
                <wp:effectExtent l="0" t="0" r="22860" b="3048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04849" id="Conector recto 92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3pt,13.45pt" to="151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3270CC" w:rsidRDefault="007127EF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202565</wp:posOffset>
                </wp:positionV>
                <wp:extent cx="45719" cy="381000"/>
                <wp:effectExtent l="19050" t="0" r="31115" b="38100"/>
                <wp:wrapNone/>
                <wp:docPr id="94" name="Flecha abaj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B9B4A" id="Flecha abajo 94" o:spid="_x0000_s1026" type="#_x0000_t67" style="position:absolute;margin-left:196.5pt;margin-top:15.95pt;width:3.6pt;height:3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" adj="20304" fillcolor="#5b9bd5 [3204]" strokecolor="#1f4d78 [1604]" strokeweight="1pt"/>
            </w:pict>
          </mc:Fallback>
        </mc:AlternateContent>
      </w: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7127EF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8255</wp:posOffset>
                </wp:positionV>
                <wp:extent cx="1264920" cy="701040"/>
                <wp:effectExtent l="0" t="0" r="11430" b="22860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7EF" w:rsidRPr="007127EF" w:rsidRDefault="007127EF" w:rsidP="007127E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</w:t>
                            </w:r>
                            <w:r w:rsidRPr="007127EF">
                              <w:rPr>
                                <w:lang w:val="es-MX"/>
                              </w:rPr>
                              <w:sym w:font="Wingdings" w:char="F0DF"/>
                            </w:r>
                            <w:r>
                              <w:rPr>
                                <w:lang w:val="es-MX"/>
                              </w:rPr>
                              <w:t>a*b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5" o:spid="_x0000_s1049" style="position:absolute;margin-left:147.3pt;margin-top:.65pt;width:99.6pt;height:55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" fillcolor="#5b9bd5 [3204]" strokecolor="#1f4d78 [1604]" strokeweight="1pt">
                <v:textbox>
                  <w:txbxContent>
                    <w:p w:rsidR="007127EF" w:rsidRPr="007127EF" w:rsidRDefault="007127EF" w:rsidP="007127E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</w:t>
                      </w:r>
                      <w:r w:rsidRPr="007127EF">
                        <w:rPr>
                          <w:lang w:val="es-MX"/>
                        </w:rPr>
                        <w:sym w:font="Wingdings" w:char="F0DF"/>
                      </w:r>
                      <w:r>
                        <w:rPr>
                          <w:lang w:val="es-MX"/>
                        </w:rPr>
                        <w:t>a*b</w:t>
                      </w:r>
                    </w:p>
                  </w:txbxContent>
                </v:textbox>
              </v:rect>
            </w:pict>
          </mc:Fallback>
        </mc:AlternateContent>
      </w: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7127EF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118745</wp:posOffset>
                </wp:positionV>
                <wp:extent cx="45719" cy="243840"/>
                <wp:effectExtent l="19050" t="0" r="31115" b="41910"/>
                <wp:wrapNone/>
                <wp:docPr id="96" name="Flecha abaj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83897" id="Flecha abajo 96" o:spid="_x0000_s1026" type="#_x0000_t67" style="position:absolute;margin-left:197.1pt;margin-top:9.35pt;width:3.6pt;height:19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" adj="19575" fillcolor="#5b9bd5 [3204]" strokecolor="#1f4d78 [1604]" strokeweight="1pt"/>
            </w:pict>
          </mc:Fallback>
        </mc:AlternateContent>
      </w:r>
    </w:p>
    <w:p w:rsidR="003270CC" w:rsidRDefault="007127EF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173355</wp:posOffset>
                </wp:positionV>
                <wp:extent cx="685800" cy="396240"/>
                <wp:effectExtent l="0" t="0" r="19050" b="22860"/>
                <wp:wrapNone/>
                <wp:docPr id="97" name="E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7EF" w:rsidRPr="007127EF" w:rsidRDefault="007127EF" w:rsidP="007127E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97" o:spid="_x0000_s1050" style="position:absolute;margin-left:172.5pt;margin-top:13.65pt;width:54pt;height:31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7127EF" w:rsidRPr="007127EF" w:rsidRDefault="007127EF" w:rsidP="007127E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:rsidR="003270CC" w:rsidRDefault="007127EF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151765</wp:posOffset>
                </wp:positionV>
                <wp:extent cx="1028700" cy="472440"/>
                <wp:effectExtent l="0" t="0" r="19050" b="22860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7EF" w:rsidRPr="007127EF" w:rsidRDefault="007127EF" w:rsidP="007127E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9" o:spid="_x0000_s1051" style="position:absolute;margin-left:281.7pt;margin-top:11.95pt;width:81pt;height:37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" fillcolor="#5b9bd5 [3204]" strokecolor="#1f4d78 [1604]" strokeweight="1pt">
                <v:textbox>
                  <w:txbxContent>
                    <w:p w:rsidR="007127EF" w:rsidRPr="007127EF" w:rsidRDefault="007127EF" w:rsidP="007127E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ENTERO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167005</wp:posOffset>
                </wp:positionV>
                <wp:extent cx="662940" cy="7620"/>
                <wp:effectExtent l="0" t="0" r="22860" b="3048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18F6B" id="Conector recto 98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13.15pt" to="279.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7127EF" w:rsidRDefault="00FD034E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104140</wp:posOffset>
                </wp:positionV>
                <wp:extent cx="1272540" cy="754380"/>
                <wp:effectExtent l="0" t="0" r="22860" b="26670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34E" w:rsidRDefault="00FD034E" w:rsidP="00FD034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b: ENTERO</w:t>
                            </w:r>
                          </w:p>
                          <w:p w:rsidR="00FD034E" w:rsidRPr="00FD034E" w:rsidRDefault="00FD034E" w:rsidP="00FD034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c: 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0" o:spid="_x0000_s1052" style="position:absolute;margin-left:-4.5pt;margin-top:8.2pt;width:100.2pt;height:59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" fillcolor="#5b9bd5 [3204]" strokecolor="#1f4d78 [1604]" strokeweight="1pt">
                <v:textbox>
                  <w:txbxContent>
                    <w:p w:rsidR="00FD034E" w:rsidRDefault="00FD034E" w:rsidP="00FD034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b: ENTERO</w:t>
                      </w:r>
                    </w:p>
                    <w:p w:rsidR="00FD034E" w:rsidRPr="00FD034E" w:rsidRDefault="00FD034E" w:rsidP="00FD034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c: REAL</w:t>
                      </w:r>
                    </w:p>
                  </w:txbxContent>
                </v:textbox>
              </v:rect>
            </w:pict>
          </mc:Fallback>
        </mc:AlternateContent>
      </w: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FD034E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F24122" wp14:editId="14B97A4A">
                <wp:simplePos x="0" y="0"/>
                <wp:positionH relativeFrom="column">
                  <wp:posOffset>1817370</wp:posOffset>
                </wp:positionH>
                <wp:positionV relativeFrom="paragraph">
                  <wp:posOffset>39370</wp:posOffset>
                </wp:positionV>
                <wp:extent cx="982980" cy="419100"/>
                <wp:effectExtent l="0" t="0" r="26670" b="19050"/>
                <wp:wrapNone/>
                <wp:docPr id="102" name="Elips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34E" w:rsidRPr="00FD034E" w:rsidRDefault="00FD034E" w:rsidP="00FD034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FunDiv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24122" id="Elipse 102" o:spid="_x0000_s1053" style="position:absolute;margin-left:143.1pt;margin-top:3.1pt;width:77.4pt;height:3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FD034E" w:rsidRPr="00FD034E" w:rsidRDefault="00FD034E" w:rsidP="00FD034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FunDiv</w:t>
                      </w:r>
                    </w:p>
                  </w:txbxContent>
                </v:textbox>
              </v:oval>
            </w:pict>
          </mc:Fallback>
        </mc:AlternateContent>
      </w:r>
    </w:p>
    <w:p w:rsidR="003270CC" w:rsidRDefault="00FD034E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33020</wp:posOffset>
                </wp:positionV>
                <wp:extent cx="594360" cy="7620"/>
                <wp:effectExtent l="0" t="0" r="34290" b="3048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F935B" id="Conector recto 10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pt,2.6pt" to="143.1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3270CC" w:rsidRDefault="00FD034E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57150</wp:posOffset>
                </wp:positionV>
                <wp:extent cx="53340" cy="220980"/>
                <wp:effectExtent l="19050" t="0" r="41910" b="45720"/>
                <wp:wrapNone/>
                <wp:docPr id="103" name="Flecha abaj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220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EA309" id="Flecha abajo 103" o:spid="_x0000_s1026" type="#_x0000_t67" style="position:absolute;margin-left:182.1pt;margin-top:4.5pt;width:4.2pt;height:17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" adj="18993" fillcolor="#5b9bd5 [3204]" strokecolor="#1f4d78 [1604]" strokeweight="1pt"/>
            </w:pict>
          </mc:Fallback>
        </mc:AlternateContent>
      </w:r>
    </w:p>
    <w:p w:rsidR="003270CC" w:rsidRDefault="00FD034E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88900</wp:posOffset>
                </wp:positionV>
                <wp:extent cx="1249680" cy="594360"/>
                <wp:effectExtent l="0" t="0" r="26670" b="1524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34E" w:rsidRPr="00FD034E" w:rsidRDefault="00FD034E" w:rsidP="00FD034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</w:t>
                            </w:r>
                            <w:r w:rsidRPr="00FD034E">
                              <w:rPr>
                                <w:lang w:val="es-MX"/>
                              </w:rPr>
                              <w:sym w:font="Wingdings" w:char="F0DF"/>
                            </w:r>
                            <w:r>
                              <w:rPr>
                                <w:lang w:val="es-MX"/>
                              </w:rPr>
                              <w:t>a/b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4" o:spid="_x0000_s1054" style="position:absolute;margin-left:135.3pt;margin-top:7pt;width:98.4pt;height:46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" fillcolor="#5b9bd5 [3204]" strokecolor="#1f4d78 [1604]" strokeweight="1pt">
                <v:textbox>
                  <w:txbxContent>
                    <w:p w:rsidR="00FD034E" w:rsidRPr="00FD034E" w:rsidRDefault="00FD034E" w:rsidP="00FD034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</w:t>
                      </w:r>
                      <w:r w:rsidRPr="00FD034E">
                        <w:rPr>
                          <w:lang w:val="es-MX"/>
                        </w:rPr>
                        <w:sym w:font="Wingdings" w:char="F0DF"/>
                      </w:r>
                      <w:r>
                        <w:rPr>
                          <w:lang w:val="es-MX"/>
                        </w:rPr>
                        <w:t>a/b</w:t>
                      </w:r>
                    </w:p>
                  </w:txbxContent>
                </v:textbox>
              </v:rect>
            </w:pict>
          </mc:Fallback>
        </mc:AlternateContent>
      </w: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FD034E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77470</wp:posOffset>
                </wp:positionV>
                <wp:extent cx="45719" cy="327660"/>
                <wp:effectExtent l="19050" t="0" r="31115" b="34290"/>
                <wp:wrapNone/>
                <wp:docPr id="105" name="Flecha abaj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7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EDBB8" id="Flecha abajo 105" o:spid="_x0000_s1026" type="#_x0000_t67" style="position:absolute;margin-left:182.7pt;margin-top:6.1pt;width:3.6pt;height:25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" adj="20093" fillcolor="#5b9bd5 [3204]" strokecolor="#1f4d78 [1604]" strokeweight="1pt"/>
            </w:pict>
          </mc:Fallback>
        </mc:AlternateContent>
      </w: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FD034E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DA1972" wp14:editId="7A0F2F09">
                <wp:simplePos x="0" y="0"/>
                <wp:positionH relativeFrom="column">
                  <wp:posOffset>1924050</wp:posOffset>
                </wp:positionH>
                <wp:positionV relativeFrom="paragraph">
                  <wp:posOffset>11430</wp:posOffset>
                </wp:positionV>
                <wp:extent cx="853440" cy="441960"/>
                <wp:effectExtent l="0" t="0" r="22860" b="15240"/>
                <wp:wrapNone/>
                <wp:docPr id="106" name="E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34E" w:rsidRPr="00FD034E" w:rsidRDefault="00FD034E" w:rsidP="00FD034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DA1972" id="Elipse 106" o:spid="_x0000_s1055" style="position:absolute;margin-left:151.5pt;margin-top:.9pt;width:67.2pt;height:34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FD034E" w:rsidRPr="00FD034E" w:rsidRDefault="00FD034E" w:rsidP="00FD034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:rsidR="003270CC" w:rsidRDefault="00FD034E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3417570</wp:posOffset>
                </wp:positionH>
                <wp:positionV relativeFrom="paragraph">
                  <wp:posOffset>5080</wp:posOffset>
                </wp:positionV>
                <wp:extent cx="1143000" cy="541020"/>
                <wp:effectExtent l="0" t="0" r="19050" b="11430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34E" w:rsidRPr="00FD034E" w:rsidRDefault="00FD034E" w:rsidP="00FD034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8" o:spid="_x0000_s1056" style="position:absolute;margin-left:269.1pt;margin-top:.4pt;width:90pt;height:42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" fillcolor="#5b9bd5 [3204]" strokecolor="#1f4d78 [1604]" strokeweight="1pt">
                <v:textbox>
                  <w:txbxContent>
                    <w:p w:rsidR="00FD034E" w:rsidRPr="00FD034E" w:rsidRDefault="00FD034E" w:rsidP="00FD034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ENTERO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24B04D" wp14:editId="4F8C58C2">
                <wp:simplePos x="0" y="0"/>
                <wp:positionH relativeFrom="column">
                  <wp:posOffset>2777490</wp:posOffset>
                </wp:positionH>
                <wp:positionV relativeFrom="paragraph">
                  <wp:posOffset>12700</wp:posOffset>
                </wp:positionV>
                <wp:extent cx="640080" cy="7620"/>
                <wp:effectExtent l="0" t="0" r="26670" b="3048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74FE5" id="Conector recto 107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pt,1pt" to="269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80C9B" w:rsidRDefault="00380C9B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 - Menú de deportes.</w:t>
      </w:r>
    </w:p>
    <w:p w:rsidR="00380C9B" w:rsidRDefault="00380C9B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80C9B" w:rsidRDefault="00380C9B" w:rsidP="00380C9B">
      <w:pPr>
        <w:shd w:val="clear" w:color="auto" w:fill="FFFFFF" w:themeFill="background1"/>
        <w:tabs>
          <w:tab w:val="left" w:pos="9636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5080</wp:posOffset>
                </wp:positionV>
                <wp:extent cx="1036320" cy="533400"/>
                <wp:effectExtent l="0" t="0" r="11430" b="19050"/>
                <wp:wrapNone/>
                <wp:docPr id="109" name="Elips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C9B" w:rsidRPr="00380C9B" w:rsidRDefault="00380C9B" w:rsidP="00380C9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09" o:spid="_x0000_s1057" style="position:absolute;left:0;text-align:left;margin-left:194.1pt;margin-top:.4pt;width:81.6pt;height:4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80C9B" w:rsidRPr="00380C9B" w:rsidRDefault="00380C9B" w:rsidP="00380C9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FD034E" w:rsidRDefault="00380C9B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</w:p>
    <w:p w:rsidR="003270CC" w:rsidRDefault="00380C9B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137795</wp:posOffset>
                </wp:positionV>
                <wp:extent cx="45719" cy="281940"/>
                <wp:effectExtent l="19050" t="0" r="31115" b="41910"/>
                <wp:wrapNone/>
                <wp:docPr id="110" name="Flecha abaj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D89BE" id="Flecha abajo 110" o:spid="_x0000_s1026" type="#_x0000_t67" style="position:absolute;margin-left:233.7pt;margin-top:10.85pt;width:3.6pt;height:22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" adj="19849" fillcolor="#5b9bd5 [3204]" strokecolor="#1f4d78 [1604]" strokeweight="1pt"/>
            </w:pict>
          </mc:Fallback>
        </mc:AlternateContent>
      </w: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80C9B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2297430</wp:posOffset>
                </wp:positionH>
                <wp:positionV relativeFrom="paragraph">
                  <wp:posOffset>18415</wp:posOffset>
                </wp:positionV>
                <wp:extent cx="1379220" cy="525780"/>
                <wp:effectExtent l="0" t="0" r="11430" b="26670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C9B" w:rsidRPr="00380C9B" w:rsidRDefault="00380C9B" w:rsidP="00380C9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x: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1" o:spid="_x0000_s1058" style="position:absolute;margin-left:180.9pt;margin-top:1.45pt;width:108.6pt;height:41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" fillcolor="#5b9bd5 [3204]" strokecolor="#1f4d78 [1604]" strokeweight="1pt">
                <v:textbox>
                  <w:txbxContent>
                    <w:p w:rsidR="00380C9B" w:rsidRPr="00380C9B" w:rsidRDefault="00380C9B" w:rsidP="00380C9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x: ENTERO</w:t>
                      </w:r>
                    </w:p>
                  </w:txbxContent>
                </v:textbox>
              </v:rect>
            </w:pict>
          </mc:Fallback>
        </mc:AlternateContent>
      </w: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80C9B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2982595</wp:posOffset>
                </wp:positionH>
                <wp:positionV relativeFrom="paragraph">
                  <wp:posOffset>120015</wp:posOffset>
                </wp:positionV>
                <wp:extent cx="45719" cy="320040"/>
                <wp:effectExtent l="19050" t="0" r="31115" b="41910"/>
                <wp:wrapNone/>
                <wp:docPr id="112" name="Flecha abaj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98914" id="Flecha abajo 112" o:spid="_x0000_s1026" type="#_x0000_t67" style="position:absolute;margin-left:234.85pt;margin-top:9.45pt;width:3.6pt;height:25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" adj="20057" fillcolor="#5b9bd5 [3204]" strokecolor="#1f4d78 [1604]" strokeweight="1pt"/>
            </w:pict>
          </mc:Fallback>
        </mc:AlternateContent>
      </w: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80C9B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46355</wp:posOffset>
                </wp:positionV>
                <wp:extent cx="906780" cy="510540"/>
                <wp:effectExtent l="19050" t="0" r="45720" b="22860"/>
                <wp:wrapNone/>
                <wp:docPr id="113" name="Paralelogram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105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C9B" w:rsidRPr="00380C9B" w:rsidRDefault="00380C9B" w:rsidP="00380C9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elogramo 113" o:spid="_x0000_s1059" type="#_x0000_t7" style="position:absolute;margin-left:200.1pt;margin-top:3.65pt;width:71.4pt;height:40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" adj="3040" fillcolor="#5b9bd5 [3204]" strokecolor="#1f4d78 [1604]" strokeweight="1pt">
                <v:textbox>
                  <w:txbxContent>
                    <w:p w:rsidR="00380C9B" w:rsidRPr="00380C9B" w:rsidRDefault="00380C9B" w:rsidP="00380C9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80C9B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2998470</wp:posOffset>
                </wp:positionH>
                <wp:positionV relativeFrom="paragraph">
                  <wp:posOffset>140335</wp:posOffset>
                </wp:positionV>
                <wp:extent cx="45719" cy="243840"/>
                <wp:effectExtent l="19050" t="0" r="31115" b="41910"/>
                <wp:wrapNone/>
                <wp:docPr id="114" name="Flecha abaj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6FE19" id="Flecha abajo 114" o:spid="_x0000_s1026" type="#_x0000_t67" style="position:absolute;margin-left:236.1pt;margin-top:11.05pt;width:3.6pt;height:19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" adj="19575" fillcolor="#5b9bd5 [3204]" strokecolor="#1f4d78 [1604]" strokeweight="1pt"/>
            </w:pict>
          </mc:Fallback>
        </mc:AlternateContent>
      </w: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80C9B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661CF0D" wp14:editId="51511EBB">
                <wp:simplePos x="0" y="0"/>
                <wp:positionH relativeFrom="margin">
                  <wp:posOffset>2350770</wp:posOffset>
                </wp:positionH>
                <wp:positionV relativeFrom="paragraph">
                  <wp:posOffset>5715</wp:posOffset>
                </wp:positionV>
                <wp:extent cx="1325880" cy="441960"/>
                <wp:effectExtent l="19050" t="0" r="45720" b="15240"/>
                <wp:wrapNone/>
                <wp:docPr id="115" name="Preparación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419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C9B" w:rsidRPr="00380C9B" w:rsidRDefault="00380C9B" w:rsidP="00380C9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1CF0D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Preparación 115" o:spid="_x0000_s1060" type="#_x0000_t117" style="position:absolute;margin-left:185.1pt;margin-top:.45pt;width:104.4pt;height:34.8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" fillcolor="#5b9bd5 [3204]" strokecolor="#1f4d78 [1604]" strokeweight="1pt">
                <v:textbox>
                  <w:txbxContent>
                    <w:p w:rsidR="00380C9B" w:rsidRPr="00380C9B" w:rsidRDefault="00380C9B" w:rsidP="00380C9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70CC" w:rsidRDefault="005F3A70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14605</wp:posOffset>
                </wp:positionV>
                <wp:extent cx="762000" cy="982980"/>
                <wp:effectExtent l="0" t="0" r="57150" b="102870"/>
                <wp:wrapNone/>
                <wp:docPr id="120" name="Conector angula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829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F721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20" o:spid="_x0000_s1026" type="#_x0000_t34" style="position:absolute;margin-left:291.3pt;margin-top:1.15pt;width:60pt;height:77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 w:rsidR="00380C9B"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29845</wp:posOffset>
                </wp:positionV>
                <wp:extent cx="685800" cy="967740"/>
                <wp:effectExtent l="38100" t="0" r="19050" b="99060"/>
                <wp:wrapNone/>
                <wp:docPr id="116" name="Conector angula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9677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98C4B" id="Conector angular 116" o:spid="_x0000_s1026" type="#_x0000_t34" style="position:absolute;margin-left:130.5pt;margin-top:2.35pt;width:54pt;height:76.2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</w:p>
    <w:p w:rsidR="003270CC" w:rsidRDefault="005F3A70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38735</wp:posOffset>
                </wp:positionV>
                <wp:extent cx="7620" cy="952500"/>
                <wp:effectExtent l="76200" t="0" r="68580" b="57150"/>
                <wp:wrapNone/>
                <wp:docPr id="119" name="Conector recto de flech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CC7D1" id="Conector recto de flecha 119" o:spid="_x0000_s1026" type="#_x0000_t32" style="position:absolute;margin-left:206.7pt;margin-top:3.05pt;width:.6pt;height:7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80C9B"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EC1D6E" wp14:editId="4431FE1F">
                <wp:simplePos x="0" y="0"/>
                <wp:positionH relativeFrom="column">
                  <wp:posOffset>3432810</wp:posOffset>
                </wp:positionH>
                <wp:positionV relativeFrom="paragraph">
                  <wp:posOffset>23495</wp:posOffset>
                </wp:positionV>
                <wp:extent cx="15240" cy="1005840"/>
                <wp:effectExtent l="57150" t="0" r="60960" b="60960"/>
                <wp:wrapNone/>
                <wp:docPr id="118" name="Conector recto de fl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41B36" id="Conector recto de flecha 118" o:spid="_x0000_s1026" type="#_x0000_t32" style="position:absolute;margin-left:270.3pt;margin-top:1.85pt;width:1.2pt;height:79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3270CC" w:rsidRDefault="005F3A70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</w:t>
      </w:r>
    </w:p>
    <w:p w:rsidR="003270CC" w:rsidRDefault="005F3A70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A01227" wp14:editId="00E55AF5">
                <wp:simplePos x="0" y="0"/>
                <wp:positionH relativeFrom="column">
                  <wp:posOffset>925830</wp:posOffset>
                </wp:positionH>
                <wp:positionV relativeFrom="paragraph">
                  <wp:posOffset>102235</wp:posOffset>
                </wp:positionV>
                <wp:extent cx="731520" cy="586740"/>
                <wp:effectExtent l="0" t="0" r="11430" b="22860"/>
                <wp:wrapNone/>
                <wp:docPr id="121" name="Documen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5867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A70" w:rsidRPr="005F3A70" w:rsidRDefault="005F3A70" w:rsidP="005F3A7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 Fútbol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1227" id="Documento 121" o:spid="_x0000_s1061" type="#_x0000_t114" style="position:absolute;margin-left:72.9pt;margin-top:8.05pt;width:57.6pt;height:46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" fillcolor="#5b9bd5 [3204]" strokecolor="#1f4d78 [1604]" strokeweight="1pt">
                <v:textbox>
                  <w:txbxContent>
                    <w:p w:rsidR="005F3A70" w:rsidRPr="005F3A70" w:rsidRDefault="005F3A70" w:rsidP="005F3A7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 Fútbol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3A56B82" wp14:editId="0C1A32F2">
                <wp:simplePos x="0" y="0"/>
                <wp:positionH relativeFrom="column">
                  <wp:posOffset>4453890</wp:posOffset>
                </wp:positionH>
                <wp:positionV relativeFrom="paragraph">
                  <wp:posOffset>41275</wp:posOffset>
                </wp:positionV>
                <wp:extent cx="922020" cy="685800"/>
                <wp:effectExtent l="0" t="0" r="11430" b="19050"/>
                <wp:wrapNone/>
                <wp:docPr id="124" name="Documen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858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A70" w:rsidRPr="005F3A70" w:rsidRDefault="005F3A70" w:rsidP="005F3A7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4. 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6B82" id="Documento 124" o:spid="_x0000_s1062" type="#_x0000_t114" style="position:absolute;margin-left:350.7pt;margin-top:3.25pt;width:72.6pt;height:5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" fillcolor="#5b9bd5 [3204]" strokecolor="#1f4d78 [1604]" strokeweight="1pt">
                <v:textbox>
                  <w:txbxContent>
                    <w:p w:rsidR="005F3A70" w:rsidRPr="005F3A70" w:rsidRDefault="005F3A70" w:rsidP="005F3A7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4. Default</w:t>
                      </w:r>
                    </w:p>
                  </w:txbxContent>
                </v:textbox>
              </v:shape>
            </w:pict>
          </mc:Fallback>
        </mc:AlternateContent>
      </w: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5F3A70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B285D87" wp14:editId="4698BDAA">
                <wp:simplePos x="0" y="0"/>
                <wp:positionH relativeFrom="column">
                  <wp:posOffset>2282190</wp:posOffset>
                </wp:positionH>
                <wp:positionV relativeFrom="paragraph">
                  <wp:posOffset>196215</wp:posOffset>
                </wp:positionV>
                <wp:extent cx="777240" cy="678180"/>
                <wp:effectExtent l="0" t="0" r="22860" b="26670"/>
                <wp:wrapNone/>
                <wp:docPr id="122" name="Documen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6781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A70" w:rsidRPr="005F3A70" w:rsidRDefault="005F3A70" w:rsidP="005F3A7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2. Béisbol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85D87" id="Documento 122" o:spid="_x0000_s1063" type="#_x0000_t114" style="position:absolute;margin-left:179.7pt;margin-top:15.45pt;width:61.2pt;height:53.4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" fillcolor="#5b9bd5 [3204]" strokecolor="#1f4d78 [1604]" strokeweight="1pt">
                <v:textbox>
                  <w:txbxContent>
                    <w:p w:rsidR="005F3A70" w:rsidRPr="005F3A70" w:rsidRDefault="005F3A70" w:rsidP="005F3A7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2. Béisbol</w:t>
                      </w:r>
                    </w:p>
                  </w:txbxContent>
                </v:textbox>
              </v:shape>
            </w:pict>
          </mc:Fallback>
        </mc:AlternateContent>
      </w:r>
    </w:p>
    <w:p w:rsidR="003270CC" w:rsidRDefault="005F3A70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017A54" wp14:editId="4BBEC859">
                <wp:simplePos x="0" y="0"/>
                <wp:positionH relativeFrom="column">
                  <wp:posOffset>3059430</wp:posOffset>
                </wp:positionH>
                <wp:positionV relativeFrom="paragraph">
                  <wp:posOffset>83185</wp:posOffset>
                </wp:positionV>
                <wp:extent cx="1821180" cy="1013460"/>
                <wp:effectExtent l="38100" t="0" r="26670" b="91440"/>
                <wp:wrapNone/>
                <wp:docPr id="126" name="Conector angula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1180" cy="10134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B6DDF" id="Conector angular 126" o:spid="_x0000_s1026" type="#_x0000_t34" style="position:absolute;margin-left:240.9pt;margin-top:6.55pt;width:143.4pt;height:79.8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69E8B2" wp14:editId="1F10F039">
                <wp:simplePos x="0" y="0"/>
                <wp:positionH relativeFrom="column">
                  <wp:posOffset>1184909</wp:posOffset>
                </wp:positionH>
                <wp:positionV relativeFrom="paragraph">
                  <wp:posOffset>60325</wp:posOffset>
                </wp:positionV>
                <wp:extent cx="1866265" cy="1028700"/>
                <wp:effectExtent l="0" t="0" r="76835" b="95250"/>
                <wp:wrapNone/>
                <wp:docPr id="125" name="Conector angula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265" cy="1028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E3129" id="Conector angular 125" o:spid="_x0000_s1026" type="#_x0000_t34" style="position:absolute;margin-left:93.3pt;margin-top:4.75pt;width:146.95pt;height:8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578A54" wp14:editId="7462ADB3">
                <wp:simplePos x="0" y="0"/>
                <wp:positionH relativeFrom="column">
                  <wp:posOffset>3112770</wp:posOffset>
                </wp:positionH>
                <wp:positionV relativeFrom="paragraph">
                  <wp:posOffset>6985</wp:posOffset>
                </wp:positionV>
                <wp:extent cx="708660" cy="716280"/>
                <wp:effectExtent l="0" t="0" r="15240" b="26670"/>
                <wp:wrapNone/>
                <wp:docPr id="123" name="Documen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7162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A70" w:rsidRPr="005F3A70" w:rsidRDefault="005F3A70" w:rsidP="005F3A7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3. Tenis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78A54" id="Documento 123" o:spid="_x0000_s1064" type="#_x0000_t114" style="position:absolute;margin-left:245.1pt;margin-top:.55pt;width:55.8pt;height:56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" fillcolor="#5b9bd5 [3204]" strokecolor="#1f4d78 [1604]" strokeweight="1pt">
                <v:textbox>
                  <w:txbxContent>
                    <w:p w:rsidR="005F3A70" w:rsidRPr="005F3A70" w:rsidRDefault="005F3A70" w:rsidP="005F3A7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3. Tenis</w:t>
                      </w:r>
                    </w:p>
                  </w:txbxContent>
                </v:textbox>
              </v:shape>
            </w:pict>
          </mc:Fallback>
        </mc:AlternateContent>
      </w: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5F3A70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3722370</wp:posOffset>
                </wp:positionH>
                <wp:positionV relativeFrom="paragraph">
                  <wp:posOffset>184785</wp:posOffset>
                </wp:positionV>
                <wp:extent cx="7620" cy="480060"/>
                <wp:effectExtent l="76200" t="0" r="68580" b="53340"/>
                <wp:wrapNone/>
                <wp:docPr id="130" name="Conector recto de flech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5D14C" id="Conector recto de flecha 130" o:spid="_x0000_s1026" type="#_x0000_t32" style="position:absolute;margin-left:293.1pt;margin-top:14.55pt;width:.6pt;height:37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3270CC" w:rsidRDefault="005F3A70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2411730</wp:posOffset>
                </wp:positionH>
                <wp:positionV relativeFrom="paragraph">
                  <wp:posOffset>64135</wp:posOffset>
                </wp:positionV>
                <wp:extent cx="7620" cy="381000"/>
                <wp:effectExtent l="76200" t="0" r="87630" b="57150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7B234" id="Conector recto de flecha 128" o:spid="_x0000_s1026" type="#_x0000_t32" style="position:absolute;margin-left:189.9pt;margin-top:5.05pt;width:.6pt;height:30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5F3A70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3074670</wp:posOffset>
                </wp:positionH>
                <wp:positionV relativeFrom="paragraph">
                  <wp:posOffset>74295</wp:posOffset>
                </wp:positionV>
                <wp:extent cx="0" cy="320040"/>
                <wp:effectExtent l="76200" t="0" r="76200" b="60960"/>
                <wp:wrapNone/>
                <wp:docPr id="131" name="Conector recto de flech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1046" id="Conector recto de flecha 131" o:spid="_x0000_s1026" type="#_x0000_t32" style="position:absolute;margin-left:242.1pt;margin-top:5.85pt;width:0;height:25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5F3A70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80E093" wp14:editId="31345639">
                <wp:simplePos x="0" y="0"/>
                <wp:positionH relativeFrom="column">
                  <wp:posOffset>2739390</wp:posOffset>
                </wp:positionH>
                <wp:positionV relativeFrom="paragraph">
                  <wp:posOffset>15875</wp:posOffset>
                </wp:positionV>
                <wp:extent cx="678180" cy="365760"/>
                <wp:effectExtent l="0" t="0" r="26670" b="15240"/>
                <wp:wrapNone/>
                <wp:docPr id="132" name="Elips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A70" w:rsidRPr="005F3A70" w:rsidRDefault="005F3A70" w:rsidP="005F3A7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80E093" id="Elipse 132" o:spid="_x0000_s1065" style="position:absolute;margin-left:215.7pt;margin-top:1.25pt;width:53.4pt;height:28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5F3A70" w:rsidRPr="005F3A70" w:rsidRDefault="005F3A70" w:rsidP="005F3A7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5F3A70" w:rsidRDefault="003D2495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3. -</w:t>
      </w:r>
      <w:r w:rsidR="005F3A70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Tablas de Multiplicar del 1 al 10 el usuario proporciona el valor a cálcular.</w:t>
      </w:r>
    </w:p>
    <w:p w:rsidR="003D2495" w:rsidRDefault="003D2495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D2495" w:rsidRDefault="003D2495" w:rsidP="003D2495">
      <w:pPr>
        <w:shd w:val="clear" w:color="auto" w:fill="FFFFFF" w:themeFill="background1"/>
        <w:tabs>
          <w:tab w:val="left" w:pos="9636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99060</wp:posOffset>
                </wp:positionV>
                <wp:extent cx="1013460" cy="487680"/>
                <wp:effectExtent l="0" t="0" r="15240" b="26670"/>
                <wp:wrapNone/>
                <wp:docPr id="133" name="Elips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495" w:rsidRPr="003D2495" w:rsidRDefault="003D2495" w:rsidP="003D24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33" o:spid="_x0000_s1066" style="position:absolute;left:0;text-align:left;margin-left:212.1pt;margin-top:7.8pt;width:79.8pt;height:38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3D2495" w:rsidRPr="003D2495" w:rsidRDefault="003D2495" w:rsidP="003D249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3270CC" w:rsidRDefault="003270CC" w:rsidP="003D2495">
      <w:pPr>
        <w:shd w:val="clear" w:color="auto" w:fill="FFFFFF" w:themeFill="background1"/>
        <w:tabs>
          <w:tab w:val="left" w:pos="9636"/>
        </w:tabs>
        <w:jc w:val="center"/>
        <w:rPr>
          <w:rFonts w:ascii="Arial" w:hAnsi="Arial" w:cs="Arial"/>
          <w:b/>
          <w:sz w:val="28"/>
          <w:szCs w:val="28"/>
        </w:rPr>
      </w:pPr>
    </w:p>
    <w:p w:rsidR="003270CC" w:rsidRDefault="003D2495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177800</wp:posOffset>
                </wp:positionV>
                <wp:extent cx="45720" cy="411480"/>
                <wp:effectExtent l="19050" t="0" r="30480" b="45720"/>
                <wp:wrapNone/>
                <wp:docPr id="134" name="Flecha abaj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A302E" id="Flecha abajo 134" o:spid="_x0000_s1026" type="#_x0000_t67" style="position:absolute;margin-left:250.5pt;margin-top:14pt;width:3.6pt;height:32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" adj="20400" fillcolor="#5b9bd5 [3204]" strokecolor="#1f4d78 [1604]" strokeweight="1pt"/>
            </w:pict>
          </mc:Fallback>
        </mc:AlternateContent>
      </w: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D2495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127971" wp14:editId="16C9BB45">
                <wp:simplePos x="0" y="0"/>
                <wp:positionH relativeFrom="margin">
                  <wp:posOffset>2564130</wp:posOffset>
                </wp:positionH>
                <wp:positionV relativeFrom="paragraph">
                  <wp:posOffset>6350</wp:posOffset>
                </wp:positionV>
                <wp:extent cx="1219200" cy="510540"/>
                <wp:effectExtent l="0" t="0" r="19050" b="22860"/>
                <wp:wrapNone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495" w:rsidRDefault="003D2495" w:rsidP="003D24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M: ENTERO</w:t>
                            </w:r>
                          </w:p>
                          <w:p w:rsidR="003D2495" w:rsidRPr="003D2495" w:rsidRDefault="003D2495" w:rsidP="003D24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27971" id="Rectángulo 135" o:spid="_x0000_s1067" style="position:absolute;margin-left:201.9pt;margin-top:.5pt;width:96pt;height:40.2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" fillcolor="#5b9bd5 [3204]" strokecolor="#1f4d78 [1604]" strokeweight="1pt">
                <v:textbox>
                  <w:txbxContent>
                    <w:p w:rsidR="003D2495" w:rsidRDefault="003D2495" w:rsidP="003D249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M: ENTERO</w:t>
                      </w:r>
                    </w:p>
                    <w:p w:rsidR="003D2495" w:rsidRPr="003D2495" w:rsidRDefault="003D2495" w:rsidP="003D249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D2495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3188970</wp:posOffset>
                </wp:positionH>
                <wp:positionV relativeFrom="paragraph">
                  <wp:posOffset>107950</wp:posOffset>
                </wp:positionV>
                <wp:extent cx="45719" cy="312420"/>
                <wp:effectExtent l="19050" t="0" r="31115" b="30480"/>
                <wp:wrapNone/>
                <wp:docPr id="136" name="Flecha abaj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24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737B0" id="Flecha abajo 136" o:spid="_x0000_s1026" type="#_x0000_t67" style="position:absolute;margin-left:251.1pt;margin-top:8.5pt;width:3.6pt;height:24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" adj="20020" fillcolor="#5b9bd5 [3204]" strokecolor="#1f4d78 [1604]" strokeweight="1pt"/>
            </w:pict>
          </mc:Fallback>
        </mc:AlternateContent>
      </w: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D2495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margin">
                  <wp:posOffset>2593340</wp:posOffset>
                </wp:positionH>
                <wp:positionV relativeFrom="paragraph">
                  <wp:posOffset>34290</wp:posOffset>
                </wp:positionV>
                <wp:extent cx="1226820" cy="320040"/>
                <wp:effectExtent l="19050" t="0" r="30480" b="22860"/>
                <wp:wrapNone/>
                <wp:docPr id="137" name="Paralelogram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200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495" w:rsidRPr="003D2495" w:rsidRDefault="003D2495" w:rsidP="003D24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elogramo 137" o:spid="_x0000_s1068" type="#_x0000_t7" style="position:absolute;margin-left:204.2pt;margin-top:2.7pt;width:96.6pt;height:25.2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" adj="1409" fillcolor="#5b9bd5 [3204]" strokecolor="#1f4d78 [1604]" strokeweight="1pt">
                <v:textbox>
                  <w:txbxContent>
                    <w:p w:rsidR="003D2495" w:rsidRPr="003D2495" w:rsidRDefault="003D2495" w:rsidP="003D249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70CC" w:rsidRDefault="003D2495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70F1A1" wp14:editId="02F28CE0">
                <wp:simplePos x="0" y="0"/>
                <wp:positionH relativeFrom="column">
                  <wp:posOffset>3204845</wp:posOffset>
                </wp:positionH>
                <wp:positionV relativeFrom="paragraph">
                  <wp:posOffset>165100</wp:posOffset>
                </wp:positionV>
                <wp:extent cx="45719" cy="182880"/>
                <wp:effectExtent l="19050" t="0" r="31115" b="45720"/>
                <wp:wrapNone/>
                <wp:docPr id="139" name="Flecha abaj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CD0B4" id="Flecha abajo 139" o:spid="_x0000_s1026" type="#_x0000_t67" style="position:absolute;margin-left:252.35pt;margin-top:13pt;width:3.6pt;height:14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" adj="18900" fillcolor="#5b9bd5 [3204]" strokecolor="#1f4d78 [1604]" strokeweight="1pt"/>
            </w:pict>
          </mc:Fallback>
        </mc:AlternateContent>
      </w:r>
    </w:p>
    <w:p w:rsidR="003270CC" w:rsidRDefault="0096649B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36830</wp:posOffset>
                </wp:positionV>
                <wp:extent cx="1752600" cy="22860"/>
                <wp:effectExtent l="0" t="76200" r="19050" b="72390"/>
                <wp:wrapNone/>
                <wp:docPr id="150" name="Conector recto de flech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C7E69" id="Conector recto de flecha 150" o:spid="_x0000_s1026" type="#_x0000_t32" style="position:absolute;margin-left:114.3pt;margin-top:2.9pt;width:138pt;height:1.8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59690</wp:posOffset>
                </wp:positionV>
                <wp:extent cx="0" cy="1653540"/>
                <wp:effectExtent l="0" t="0" r="19050" b="22860"/>
                <wp:wrapNone/>
                <wp:docPr id="148" name="Conector rec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3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EA114" id="Conector recto 148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3pt,4.7pt" to="114.3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3D2495"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E5D4148" wp14:editId="4A9E3934">
                <wp:simplePos x="0" y="0"/>
                <wp:positionH relativeFrom="margin">
                  <wp:posOffset>2004695</wp:posOffset>
                </wp:positionH>
                <wp:positionV relativeFrom="paragraph">
                  <wp:posOffset>135890</wp:posOffset>
                </wp:positionV>
                <wp:extent cx="2438400" cy="320040"/>
                <wp:effectExtent l="38100" t="0" r="0" b="22860"/>
                <wp:wrapNone/>
                <wp:docPr id="138" name="Preparación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2004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495" w:rsidRPr="003D2495" w:rsidRDefault="003D2495" w:rsidP="003D24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M=1; M&lt;=10; M++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D4148" id="Preparación 138" o:spid="_x0000_s1069" type="#_x0000_t117" style="position:absolute;margin-left:157.85pt;margin-top:10.7pt;width:192pt;height:25.2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" fillcolor="#5b9bd5 [3204]" strokecolor="#1f4d78 [1604]" strokeweight="1pt">
                <v:textbox>
                  <w:txbxContent>
                    <w:p w:rsidR="003D2495" w:rsidRPr="003D2495" w:rsidRDefault="003D2495" w:rsidP="003D249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M=1; M&lt;=10; M++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70CC" w:rsidRDefault="0096649B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91440</wp:posOffset>
                </wp:positionV>
                <wp:extent cx="571500" cy="1623060"/>
                <wp:effectExtent l="0" t="0" r="57150" b="91440"/>
                <wp:wrapNone/>
                <wp:docPr id="151" name="Conector angula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6230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01933" id="Conector angular 151" o:spid="_x0000_s1026" type="#_x0000_t34" style="position:absolute;margin-left:351.3pt;margin-top:7.2pt;width:45pt;height:127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" strokecolor="#5b9bd5 [3204]" strokeweight=".5pt">
                <v:stroke endarrow="block"/>
              </v:shape>
            </w:pict>
          </mc:Fallback>
        </mc:AlternateContent>
      </w:r>
    </w:p>
    <w:p w:rsidR="003270CC" w:rsidRDefault="003D2495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3211830</wp:posOffset>
                </wp:positionH>
                <wp:positionV relativeFrom="paragraph">
                  <wp:posOffset>24130</wp:posOffset>
                </wp:positionV>
                <wp:extent cx="45719" cy="243840"/>
                <wp:effectExtent l="19050" t="0" r="31115" b="41910"/>
                <wp:wrapNone/>
                <wp:docPr id="140" name="Flecha abaj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27C6B" id="Flecha abajo 140" o:spid="_x0000_s1026" type="#_x0000_t67" style="position:absolute;margin-left:252.9pt;margin-top:1.9pt;width:3.6pt;height:19.2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" adj="19575" fillcolor="#5b9bd5 [3204]" strokecolor="#1f4d78 [1604]" strokeweight="1pt"/>
            </w:pict>
          </mc:Fallback>
        </mc:AlternateContent>
      </w:r>
    </w:p>
    <w:p w:rsidR="003270CC" w:rsidRDefault="003D2495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margin">
                  <wp:posOffset>2612390</wp:posOffset>
                </wp:positionH>
                <wp:positionV relativeFrom="paragraph">
                  <wp:posOffset>93980</wp:posOffset>
                </wp:positionV>
                <wp:extent cx="1249680" cy="609600"/>
                <wp:effectExtent l="0" t="0" r="26670" b="19050"/>
                <wp:wrapNone/>
                <wp:docPr id="141" name="Rectángul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495" w:rsidRPr="003D2495" w:rsidRDefault="003D2495" w:rsidP="003D24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CA=M*x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41" o:spid="_x0000_s1070" style="position:absolute;margin-left:205.7pt;margin-top:7.4pt;width:98.4pt;height:48pt;z-index:251769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" fillcolor="#5b9bd5 [3204]" strokecolor="#1f4d78 [1604]" strokeweight="1pt">
                <v:textbox>
                  <w:txbxContent>
                    <w:p w:rsidR="003D2495" w:rsidRPr="003D2495" w:rsidRDefault="003D2495" w:rsidP="003D249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CA=M*x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D2495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3265170</wp:posOffset>
                </wp:positionH>
                <wp:positionV relativeFrom="paragraph">
                  <wp:posOffset>98425</wp:posOffset>
                </wp:positionV>
                <wp:extent cx="45719" cy="281940"/>
                <wp:effectExtent l="19050" t="0" r="31115" b="41910"/>
                <wp:wrapNone/>
                <wp:docPr id="142" name="Flecha abaj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3A16C" id="Flecha abajo 142" o:spid="_x0000_s1026" type="#_x0000_t67" style="position:absolute;margin-left:257.1pt;margin-top:7.75pt;width:3.6pt;height:22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" adj="19849" fillcolor="#5b9bd5 [3204]" strokecolor="#1f4d78 [1604]" strokeweight="1pt"/>
            </w:pict>
          </mc:Fallback>
        </mc:AlternateContent>
      </w:r>
    </w:p>
    <w:p w:rsidR="003270CC" w:rsidRDefault="003D2495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3F7EB3" wp14:editId="64EC95A2">
                <wp:simplePos x="0" y="0"/>
                <wp:positionH relativeFrom="margin">
                  <wp:align>center</wp:align>
                </wp:positionH>
                <wp:positionV relativeFrom="paragraph">
                  <wp:posOffset>198755</wp:posOffset>
                </wp:positionV>
                <wp:extent cx="1066800" cy="441960"/>
                <wp:effectExtent l="0" t="0" r="19050" b="15240"/>
                <wp:wrapNone/>
                <wp:docPr id="143" name="Documen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19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495" w:rsidRPr="003D2495" w:rsidRDefault="003D2495" w:rsidP="003D24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F7EB3" id="Documento 143" o:spid="_x0000_s1071" type="#_x0000_t114" style="position:absolute;margin-left:0;margin-top:15.65pt;width:84pt;height:34.8pt;z-index:2517719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" fillcolor="#5b9bd5 [3204]" strokecolor="#1f4d78 [1604]" strokeweight="1pt">
                <v:textbox>
                  <w:txbxContent>
                    <w:p w:rsidR="003D2495" w:rsidRPr="003D2495" w:rsidRDefault="003D2495" w:rsidP="003D249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70CC" w:rsidRDefault="0096649B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5040630</wp:posOffset>
                </wp:positionH>
                <wp:positionV relativeFrom="paragraph">
                  <wp:posOffset>78105</wp:posOffset>
                </wp:positionV>
                <wp:extent cx="754380" cy="449580"/>
                <wp:effectExtent l="0" t="0" r="26670" b="26670"/>
                <wp:wrapNone/>
                <wp:docPr id="152" name="Elips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49B" w:rsidRPr="0096649B" w:rsidRDefault="0096649B" w:rsidP="0096649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52" o:spid="_x0000_s1072" style="position:absolute;margin-left:396.9pt;margin-top:6.15pt;width:59.4pt;height:35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96649B" w:rsidRPr="0096649B" w:rsidRDefault="0096649B" w:rsidP="0096649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85725</wp:posOffset>
                </wp:positionV>
                <wp:extent cx="1318260" cy="7620"/>
                <wp:effectExtent l="0" t="0" r="34290" b="30480"/>
                <wp:wrapNone/>
                <wp:docPr id="149" name="Conector rec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98C01" id="Conector recto 149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6.75pt" to="219.3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96649B" w:rsidRDefault="0096649B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CONCLUSIÓN:</w:t>
      </w:r>
    </w:p>
    <w:p w:rsidR="0096649B" w:rsidRDefault="0096649B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96649B" w:rsidRDefault="0096649B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E</w:t>
      </w:r>
      <w:r>
        <w:rPr>
          <w:rFonts w:ascii="Arial" w:hAnsi="Arial" w:cs="Arial"/>
        </w:rPr>
        <w:t>ste tema en general se me difículta aún al declarar las variables necesarias para la solución de problemas siendo un impedimento mío a la hora de representarlo, al dominar estos temas podré decir que sé lo básico de la Programación al momento de realizar un programa.</w:t>
      </w:r>
    </w:p>
    <w:p w:rsidR="0096649B" w:rsidRPr="0096649B" w:rsidRDefault="0096649B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</w:rPr>
      </w:pP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3270CC" w:rsidRDefault="003270CC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96649B" w:rsidRDefault="0096649B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</w:p>
    <w:p w:rsidR="00136894" w:rsidRPr="007D4EB2" w:rsidRDefault="00136894" w:rsidP="00367F96">
      <w:pPr>
        <w:shd w:val="clear" w:color="auto" w:fill="FFFFFF" w:themeFill="background1"/>
        <w:tabs>
          <w:tab w:val="left" w:pos="9636"/>
        </w:tabs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sectPr w:rsidR="00136894" w:rsidRPr="007D4EB2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A83" w:rsidRDefault="00292A83">
      <w:r>
        <w:separator/>
      </w:r>
    </w:p>
  </w:endnote>
  <w:endnote w:type="continuationSeparator" w:id="0">
    <w:p w:rsidR="00292A83" w:rsidRDefault="00292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listo MT"/>
    <w:panose1 w:val="02040503050406030204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A83" w:rsidRDefault="00292A83">
      <w:r>
        <w:rPr>
          <w:color w:val="000000"/>
        </w:rPr>
        <w:separator/>
      </w:r>
    </w:p>
  </w:footnote>
  <w:footnote w:type="continuationSeparator" w:id="0">
    <w:p w:rsidR="00292A83" w:rsidRDefault="00292A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86029"/>
    <w:rsid w:val="00136894"/>
    <w:rsid w:val="00292A83"/>
    <w:rsid w:val="003270CC"/>
    <w:rsid w:val="00367F96"/>
    <w:rsid w:val="00380C9B"/>
    <w:rsid w:val="003D2495"/>
    <w:rsid w:val="004064DD"/>
    <w:rsid w:val="00461027"/>
    <w:rsid w:val="00463236"/>
    <w:rsid w:val="00517016"/>
    <w:rsid w:val="005F3A70"/>
    <w:rsid w:val="00622A12"/>
    <w:rsid w:val="007127EF"/>
    <w:rsid w:val="00724E1B"/>
    <w:rsid w:val="007833BD"/>
    <w:rsid w:val="00786029"/>
    <w:rsid w:val="007A5AE8"/>
    <w:rsid w:val="007B5AA5"/>
    <w:rsid w:val="007D4EB2"/>
    <w:rsid w:val="00806703"/>
    <w:rsid w:val="008831D5"/>
    <w:rsid w:val="0096649B"/>
    <w:rsid w:val="00A43DDB"/>
    <w:rsid w:val="00BB5D55"/>
    <w:rsid w:val="00BF687F"/>
    <w:rsid w:val="00C12695"/>
    <w:rsid w:val="00CA0762"/>
    <w:rsid w:val="00F73453"/>
    <w:rsid w:val="00FB6F5D"/>
    <w:rsid w:val="00FD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AC54E2-82B1-4AF6-A0E3-A0D939D7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table" w:styleId="Tablaconcuadrcula">
    <w:name w:val="Table Grid"/>
    <w:basedOn w:val="Tablanormal"/>
    <w:uiPriority w:val="39"/>
    <w:rsid w:val="004610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22A12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622A12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22A12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22A1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C7248-79D3-4ED0-879C-D722162E8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Tanya</dc:creator>
  <cp:lastModifiedBy>maximo santana</cp:lastModifiedBy>
  <cp:revision>2</cp:revision>
  <dcterms:created xsi:type="dcterms:W3CDTF">2018-09-16T01:56:00Z</dcterms:created>
  <dcterms:modified xsi:type="dcterms:W3CDTF">2018-09-16T01:56:00Z</dcterms:modified>
</cp:coreProperties>
</file>